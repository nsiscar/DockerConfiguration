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A7B37" w14:textId="6AA03B62" w:rsidR="004A73BF" w:rsidRPr="00E81306" w:rsidRDefault="00224866" w:rsidP="007D5AC1">
      <w:r w:rsidRPr="00E81306"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79D75ABC" wp14:editId="55C0E923">
            <wp:simplePos x="0" y="0"/>
            <wp:positionH relativeFrom="column">
              <wp:posOffset>-87630</wp:posOffset>
            </wp:positionH>
            <wp:positionV relativeFrom="paragraph">
              <wp:posOffset>-739140</wp:posOffset>
            </wp:positionV>
            <wp:extent cx="7745730" cy="10972800"/>
            <wp:effectExtent l="0" t="0" r="7620" b="0"/>
            <wp:wrapNone/>
            <wp:docPr id="579" name="Picture 57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73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805">
        <w:tab/>
      </w:r>
    </w:p>
    <w:p w14:paraId="5455D13C" w14:textId="77777777" w:rsidR="004A73BF" w:rsidRPr="00E81306" w:rsidRDefault="004A73BF" w:rsidP="007D5AC1"/>
    <w:p w14:paraId="7B48C622" w14:textId="77777777" w:rsidR="004A73BF" w:rsidRPr="00E81306" w:rsidRDefault="004A73BF" w:rsidP="007D5AC1"/>
    <w:p w14:paraId="31E5F04D" w14:textId="77777777" w:rsidR="004A73BF" w:rsidRPr="00E81306" w:rsidRDefault="004A73BF" w:rsidP="007D5AC1"/>
    <w:p w14:paraId="5D408DD1" w14:textId="77777777" w:rsidR="004A73BF" w:rsidRPr="00E81306" w:rsidRDefault="004A73BF" w:rsidP="007D5AC1"/>
    <w:p w14:paraId="108D6E95" w14:textId="77777777" w:rsidR="004A73BF" w:rsidRPr="00E81306" w:rsidRDefault="004A73BF" w:rsidP="007D5AC1"/>
    <w:p w14:paraId="1CD813F0" w14:textId="77777777" w:rsidR="004A73BF" w:rsidRPr="00E81306" w:rsidRDefault="004A73BF" w:rsidP="007D5AC1"/>
    <w:p w14:paraId="28818E71" w14:textId="77777777" w:rsidR="004A73BF" w:rsidRPr="00E81306" w:rsidRDefault="004A73BF" w:rsidP="007D5AC1"/>
    <w:p w14:paraId="0D425DFE" w14:textId="77777777" w:rsidR="004A73BF" w:rsidRPr="00E81306" w:rsidRDefault="004A73BF" w:rsidP="007D5AC1"/>
    <w:p w14:paraId="461CA40D" w14:textId="77777777" w:rsidR="004A73BF" w:rsidRPr="00E81306" w:rsidRDefault="004A73BF" w:rsidP="007D5AC1"/>
    <w:p w14:paraId="53CE6B33" w14:textId="77777777" w:rsidR="004A73BF" w:rsidRPr="00E81306" w:rsidRDefault="004A73BF" w:rsidP="007D5AC1"/>
    <w:p w14:paraId="30F3739F" w14:textId="77777777" w:rsidR="004A73BF" w:rsidRPr="00E81306" w:rsidRDefault="004A73BF" w:rsidP="007D5AC1"/>
    <w:p w14:paraId="06A76A6A" w14:textId="77777777" w:rsidR="004A73BF" w:rsidRPr="00E81306" w:rsidRDefault="004A73BF" w:rsidP="007D5AC1"/>
    <w:p w14:paraId="5FAA1B34" w14:textId="77777777" w:rsidR="004A73BF" w:rsidRPr="00E81306" w:rsidRDefault="004A73BF" w:rsidP="007D5AC1"/>
    <w:p w14:paraId="1BE28AA9" w14:textId="77777777" w:rsidR="004A73BF" w:rsidRPr="00E81306" w:rsidRDefault="004A73BF" w:rsidP="007D5AC1"/>
    <w:p w14:paraId="5CEE3708" w14:textId="77777777" w:rsidR="004A73BF" w:rsidRPr="00E81306" w:rsidRDefault="004A73BF" w:rsidP="007D5AC1"/>
    <w:p w14:paraId="39C20C3E" w14:textId="77777777" w:rsidR="004A73BF" w:rsidRPr="00E81306" w:rsidRDefault="004A73BF" w:rsidP="007D5AC1"/>
    <w:p w14:paraId="645C744C" w14:textId="77777777" w:rsidR="004A73BF" w:rsidRPr="00E81306" w:rsidRDefault="00F0441F" w:rsidP="00F0441F">
      <w:pPr>
        <w:tabs>
          <w:tab w:val="left" w:pos="3153"/>
        </w:tabs>
      </w:pPr>
      <w:r w:rsidRPr="00E81306">
        <w:tab/>
      </w:r>
    </w:p>
    <w:p w14:paraId="49E67647" w14:textId="77777777" w:rsidR="004A73BF" w:rsidRPr="00E81306" w:rsidRDefault="004A73BF" w:rsidP="007D5AC1"/>
    <w:p w14:paraId="29546680" w14:textId="77777777" w:rsidR="004A73BF" w:rsidRPr="00E81306" w:rsidRDefault="004A73BF" w:rsidP="007D5AC1"/>
    <w:p w14:paraId="25ECF4C6" w14:textId="77777777" w:rsidR="004A73BF" w:rsidRPr="00E81306" w:rsidRDefault="004A73BF" w:rsidP="007D5AC1"/>
    <w:p w14:paraId="0E771338" w14:textId="77777777" w:rsidR="004A73BF" w:rsidRPr="00E81306" w:rsidRDefault="004A73BF" w:rsidP="007D5AC1"/>
    <w:p w14:paraId="0929032B" w14:textId="77777777" w:rsidR="004A73BF" w:rsidRPr="00E81306" w:rsidRDefault="004A73BF" w:rsidP="007D5AC1"/>
    <w:p w14:paraId="056B4877" w14:textId="77777777" w:rsidR="004A73BF" w:rsidRPr="00E81306" w:rsidRDefault="004A73BF" w:rsidP="007D5AC1"/>
    <w:p w14:paraId="7FC7A769" w14:textId="77777777" w:rsidR="004A73BF" w:rsidRPr="00E81306" w:rsidRDefault="004A73BF" w:rsidP="007D5AC1"/>
    <w:p w14:paraId="296E7177" w14:textId="77777777" w:rsidR="004A73BF" w:rsidRPr="00E81306" w:rsidRDefault="004A73BF" w:rsidP="007D5AC1"/>
    <w:p w14:paraId="0D03A1B3" w14:textId="77777777" w:rsidR="004A73BF" w:rsidRPr="00E81306" w:rsidRDefault="004A73BF" w:rsidP="004A73BF">
      <w:pPr>
        <w:pStyle w:val="My"/>
        <w:jc w:val="right"/>
        <w:rPr>
          <w:rStyle w:val="sowc"/>
          <w:color w:val="333333"/>
          <w:lang w:val="es-ES"/>
        </w:rPr>
      </w:pPr>
    </w:p>
    <w:p w14:paraId="5F5EFDBB" w14:textId="77777777" w:rsidR="004A73BF" w:rsidRPr="00E81306" w:rsidRDefault="004A73BF" w:rsidP="007D5AC1"/>
    <w:p w14:paraId="5A38E77E" w14:textId="77777777" w:rsidR="004A73BF" w:rsidRPr="00E81306" w:rsidRDefault="004A73BF" w:rsidP="007D5AC1"/>
    <w:p w14:paraId="5415B094" w14:textId="77777777" w:rsidR="004A73BF" w:rsidRPr="00E81306" w:rsidRDefault="004A73BF" w:rsidP="007D5AC1"/>
    <w:p w14:paraId="5F23F581" w14:textId="77777777" w:rsidR="004A73BF" w:rsidRPr="00E81306" w:rsidRDefault="00224866" w:rsidP="007D5AC1">
      <w:r w:rsidRPr="00E81306">
        <w:rPr>
          <w:noProof/>
          <w:lang w:eastAsia="ru-RU"/>
        </w:rPr>
        <mc:AlternateContent>
          <mc:Choice Requires="wps">
            <w:drawing>
              <wp:anchor distT="36576" distB="36576" distL="36576" distR="36576" simplePos="0" relativeHeight="251641856" behindDoc="0" locked="0" layoutInCell="1" allowOverlap="1" wp14:anchorId="64BCD3E1" wp14:editId="3B195BB8">
                <wp:simplePos x="0" y="0"/>
                <wp:positionH relativeFrom="column">
                  <wp:posOffset>800100</wp:posOffset>
                </wp:positionH>
                <wp:positionV relativeFrom="page">
                  <wp:posOffset>5943600</wp:posOffset>
                </wp:positionV>
                <wp:extent cx="5965190" cy="1485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519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5ACBEA" w14:textId="16FD3A99" w:rsidR="004F6FD5" w:rsidRPr="00E81306" w:rsidRDefault="00E81306" w:rsidP="00FD0CB7">
                            <w:pPr>
                              <w:pStyle w:val="MyHeadtitle"/>
                              <w:rPr>
                                <w:rStyle w:val="sowc"/>
                                <w:rFonts w:ascii="Futura LT" w:hAnsi="Futura LT"/>
                                <w:sz w:val="52"/>
                                <w:szCs w:val="48"/>
                              </w:rPr>
                            </w:pPr>
                            <w:r w:rsidRPr="00E81306">
                              <w:rPr>
                                <w:sz w:val="52"/>
                                <w:szCs w:val="48"/>
                              </w:rPr>
                              <w:t>Manual de implementación con EBS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BCD3E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3pt;margin-top:468pt;width:469.7pt;height:117pt;z-index:2516418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" filled="f" fillcolor="#fffffe" stroked="f" strokecolor="#212120" insetpen="t">
                <v:textbox inset="2.88pt,2.88pt,2.88pt,2.88pt">
                  <w:txbxContent>
                    <w:p w14:paraId="535ACBEA" w14:textId="16FD3A99" w:rsidR="004F6FD5" w:rsidRPr="00E81306" w:rsidRDefault="00E81306" w:rsidP="00FD0CB7">
                      <w:pPr>
                        <w:pStyle w:val="MyHeadtitle"/>
                        <w:rPr>
                          <w:rStyle w:val="sowc"/>
                          <w:rFonts w:ascii="Futura LT" w:hAnsi="Futura LT"/>
                          <w:sz w:val="52"/>
                          <w:szCs w:val="48"/>
                        </w:rPr>
                      </w:pPr>
                      <w:r w:rsidRPr="00E81306">
                        <w:rPr>
                          <w:sz w:val="52"/>
                          <w:szCs w:val="48"/>
                        </w:rPr>
                        <w:t>Manual de implementación con EBS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18E4A9B" w14:textId="77777777" w:rsidR="004A73BF" w:rsidRPr="00E81306" w:rsidRDefault="004A73BF" w:rsidP="007D5AC1"/>
    <w:p w14:paraId="4AD0CFA2" w14:textId="77777777" w:rsidR="004A73BF" w:rsidRPr="00E81306" w:rsidRDefault="004A73BF" w:rsidP="007D5AC1"/>
    <w:p w14:paraId="47BA63F3" w14:textId="77777777" w:rsidR="004A73BF" w:rsidRPr="00E81306" w:rsidRDefault="004A73BF" w:rsidP="007D5AC1"/>
    <w:p w14:paraId="54994E5F" w14:textId="77777777" w:rsidR="004A73BF" w:rsidRPr="00E81306" w:rsidRDefault="004A73BF" w:rsidP="007D5AC1"/>
    <w:p w14:paraId="18607E56" w14:textId="77777777" w:rsidR="004A73BF" w:rsidRPr="00E81306" w:rsidRDefault="004A73BF" w:rsidP="007D5AC1"/>
    <w:p w14:paraId="48DB6B54" w14:textId="77777777" w:rsidR="004A73BF" w:rsidRPr="00E81306" w:rsidRDefault="004A73BF" w:rsidP="007D5AC1"/>
    <w:p w14:paraId="24B1574D" w14:textId="77777777" w:rsidR="004A73BF" w:rsidRPr="00E81306" w:rsidRDefault="004A73BF" w:rsidP="007D5AC1"/>
    <w:p w14:paraId="426EDA06" w14:textId="77777777" w:rsidR="004A73BF" w:rsidRPr="00E81306" w:rsidRDefault="004A73BF" w:rsidP="007D5AC1"/>
    <w:p w14:paraId="31AEE2BC" w14:textId="77777777" w:rsidR="004A73BF" w:rsidRPr="00E81306" w:rsidRDefault="004A73BF" w:rsidP="007D5AC1"/>
    <w:p w14:paraId="1D3D15E0" w14:textId="77777777" w:rsidR="004A73BF" w:rsidRPr="00E81306" w:rsidRDefault="00224866" w:rsidP="007D5AC1">
      <w:r w:rsidRPr="00E81306">
        <w:rPr>
          <w:noProof/>
          <w:lang w:eastAsia="ru-RU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56E07AC8" wp14:editId="7CD33BCB">
                <wp:simplePos x="0" y="0"/>
                <wp:positionH relativeFrom="column">
                  <wp:posOffset>800735</wp:posOffset>
                </wp:positionH>
                <wp:positionV relativeFrom="page">
                  <wp:posOffset>7658100</wp:posOffset>
                </wp:positionV>
                <wp:extent cx="5942330" cy="1828800"/>
                <wp:effectExtent l="635" t="0" r="635" b="0"/>
                <wp:wrapNone/>
                <wp:docPr id="6" name="Text 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3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999C09" w14:textId="1624D1C6" w:rsidR="0057180E" w:rsidRPr="00E81306" w:rsidRDefault="0057180E" w:rsidP="0057180E">
                            <w:pPr>
                              <w:pStyle w:val="My"/>
                              <w:rPr>
                                <w:rStyle w:val="sowc"/>
                                <w:lang w:val="es-ES"/>
                              </w:rPr>
                            </w:pPr>
                          </w:p>
                          <w:p w14:paraId="4403ECBF" w14:textId="75DCCEA9" w:rsidR="0057180E" w:rsidRDefault="00525046" w:rsidP="0057180E">
                            <w:pPr>
                              <w:pStyle w:val="My"/>
                              <w:rPr>
                                <w:rStyle w:val="sowc"/>
                                <w:lang w:val="es-ES"/>
                              </w:rPr>
                            </w:pPr>
                            <w:r>
                              <w:rPr>
                                <w:rStyle w:val="sowc"/>
                                <w:lang w:val="es-ES"/>
                              </w:rPr>
                              <w:t>Alejandro Ríos Torres</w:t>
                            </w:r>
                          </w:p>
                          <w:p w14:paraId="7FA37E86" w14:textId="7D94AC98" w:rsidR="00205BEE" w:rsidRDefault="00205BEE" w:rsidP="0057180E">
                            <w:pPr>
                              <w:pStyle w:val="My"/>
                              <w:rPr>
                                <w:rStyle w:val="sowc"/>
                                <w:lang w:val="es-ES"/>
                              </w:rPr>
                            </w:pPr>
                            <w:r>
                              <w:rPr>
                                <w:rStyle w:val="sowc"/>
                                <w:lang w:val="es-ES"/>
                              </w:rPr>
                              <w:t>2 ASIR</w:t>
                            </w:r>
                          </w:p>
                          <w:p w14:paraId="749D2321" w14:textId="6E39AF6E" w:rsidR="00205BEE" w:rsidRPr="00E81306" w:rsidRDefault="00205BEE" w:rsidP="0057180E">
                            <w:pPr>
                              <w:pStyle w:val="My"/>
                              <w:rPr>
                                <w:rStyle w:val="sowc"/>
                                <w:lang w:val="es-ES"/>
                              </w:rPr>
                            </w:pPr>
                            <w:r>
                              <w:rPr>
                                <w:rStyle w:val="sowc"/>
                                <w:lang w:val="es-ES"/>
                              </w:rPr>
                              <w:t>IAW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07AC8" id="Text Box 578" o:spid="_x0000_s1027" type="#_x0000_t202" style="position:absolute;margin-left:63.05pt;margin-top:603pt;width:467.9pt;height:2in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" filled="f" fillcolor="#fffffe" stroked="f" strokecolor="#212120" insetpen="t">
                <v:textbox inset="2.88pt,2.88pt,2.88pt,2.88pt">
                  <w:txbxContent>
                    <w:p w14:paraId="74999C09" w14:textId="1624D1C6" w:rsidR="0057180E" w:rsidRPr="00E81306" w:rsidRDefault="0057180E" w:rsidP="0057180E">
                      <w:pPr>
                        <w:pStyle w:val="My"/>
                        <w:rPr>
                          <w:rStyle w:val="sowc"/>
                          <w:lang w:val="es-ES"/>
                        </w:rPr>
                      </w:pPr>
                    </w:p>
                    <w:p w14:paraId="4403ECBF" w14:textId="75DCCEA9" w:rsidR="0057180E" w:rsidRDefault="00525046" w:rsidP="0057180E">
                      <w:pPr>
                        <w:pStyle w:val="My"/>
                        <w:rPr>
                          <w:rStyle w:val="sowc"/>
                          <w:lang w:val="es-ES"/>
                        </w:rPr>
                      </w:pPr>
                      <w:r>
                        <w:rPr>
                          <w:rStyle w:val="sowc"/>
                          <w:lang w:val="es-ES"/>
                        </w:rPr>
                        <w:t>Alejandro Ríos Torres</w:t>
                      </w:r>
                    </w:p>
                    <w:p w14:paraId="7FA37E86" w14:textId="7D94AC98" w:rsidR="00205BEE" w:rsidRDefault="00205BEE" w:rsidP="0057180E">
                      <w:pPr>
                        <w:pStyle w:val="My"/>
                        <w:rPr>
                          <w:rStyle w:val="sowc"/>
                          <w:lang w:val="es-ES"/>
                        </w:rPr>
                      </w:pPr>
                      <w:r>
                        <w:rPr>
                          <w:rStyle w:val="sowc"/>
                          <w:lang w:val="es-ES"/>
                        </w:rPr>
                        <w:t>2 ASIR</w:t>
                      </w:r>
                    </w:p>
                    <w:p w14:paraId="749D2321" w14:textId="6E39AF6E" w:rsidR="00205BEE" w:rsidRPr="00E81306" w:rsidRDefault="00205BEE" w:rsidP="0057180E">
                      <w:pPr>
                        <w:pStyle w:val="My"/>
                        <w:rPr>
                          <w:rStyle w:val="sowc"/>
                          <w:lang w:val="es-ES"/>
                        </w:rPr>
                      </w:pPr>
                      <w:r>
                        <w:rPr>
                          <w:rStyle w:val="sowc"/>
                          <w:lang w:val="es-ES"/>
                        </w:rPr>
                        <w:t>IAW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B7CE21B" w14:textId="77777777" w:rsidR="004A73BF" w:rsidRPr="00E81306" w:rsidRDefault="004A73BF" w:rsidP="007D5AC1"/>
    <w:p w14:paraId="10FAF456" w14:textId="77777777" w:rsidR="004A73BF" w:rsidRPr="00E81306" w:rsidRDefault="004A73BF" w:rsidP="007D5AC1"/>
    <w:p w14:paraId="067C4882" w14:textId="77777777" w:rsidR="004A73BF" w:rsidRPr="00E81306" w:rsidRDefault="004A73BF" w:rsidP="007D5AC1"/>
    <w:p w14:paraId="68F65EB8" w14:textId="77777777" w:rsidR="004A73BF" w:rsidRPr="00E81306" w:rsidRDefault="004A73BF" w:rsidP="007D5AC1"/>
    <w:p w14:paraId="4E9C9B39" w14:textId="77777777" w:rsidR="004A73BF" w:rsidRPr="00E81306" w:rsidRDefault="004A73BF" w:rsidP="007D5AC1"/>
    <w:p w14:paraId="68FBC680" w14:textId="77777777" w:rsidR="004A73BF" w:rsidRPr="00E81306" w:rsidRDefault="004A73BF" w:rsidP="007D5AC1"/>
    <w:p w14:paraId="1DFB12D0" w14:textId="77777777" w:rsidR="004A73BF" w:rsidRPr="00E81306" w:rsidRDefault="004A73BF" w:rsidP="007D5AC1"/>
    <w:p w14:paraId="440D8822" w14:textId="77777777" w:rsidR="004A73BF" w:rsidRPr="00E81306" w:rsidRDefault="004A73BF" w:rsidP="007D5AC1"/>
    <w:p w14:paraId="562C60A2" w14:textId="77777777" w:rsidR="004A73BF" w:rsidRPr="00E81306" w:rsidRDefault="004A73BF" w:rsidP="007D5AC1"/>
    <w:p w14:paraId="7F841059" w14:textId="77777777" w:rsidR="004A73BF" w:rsidRPr="00E81306" w:rsidRDefault="004A73BF" w:rsidP="007D5AC1"/>
    <w:p w14:paraId="08741CF2" w14:textId="77777777" w:rsidR="004A73BF" w:rsidRPr="00E81306" w:rsidRDefault="004A73BF" w:rsidP="007D5AC1"/>
    <w:p w14:paraId="69873811" w14:textId="5189C403" w:rsidR="004A73BF" w:rsidRPr="00E81306" w:rsidRDefault="00B41D4A" w:rsidP="007D5AC1">
      <w:r w:rsidRPr="00E81306">
        <w:rPr>
          <w:noProof/>
          <w:lang w:eastAsia="ru-RU"/>
        </w:rPr>
        <w:lastRenderedPageBreak/>
        <mc:AlternateContent>
          <mc:Choice Requires="wps">
            <w:drawing>
              <wp:anchor distT="36576" distB="36576" distL="36576" distR="36576" simplePos="0" relativeHeight="251650048" behindDoc="0" locked="0" layoutInCell="1" allowOverlap="1" wp14:anchorId="45357903" wp14:editId="5AE8B658">
                <wp:simplePos x="0" y="0"/>
                <wp:positionH relativeFrom="column">
                  <wp:posOffset>548640</wp:posOffset>
                </wp:positionH>
                <wp:positionV relativeFrom="page">
                  <wp:posOffset>388620</wp:posOffset>
                </wp:positionV>
                <wp:extent cx="2560320" cy="9281160"/>
                <wp:effectExtent l="0" t="0" r="0" b="0"/>
                <wp:wrapNone/>
                <wp:docPr id="5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928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 id="3">
                        <w:txbxContent>
                          <w:p w14:paraId="008C8DD5" w14:textId="43F1D99B" w:rsidR="000D16E8" w:rsidRPr="00E81306" w:rsidRDefault="00B41D4A" w:rsidP="00955FE0">
                            <w:pPr>
                              <w:pStyle w:val="Mysubhead"/>
                            </w:pPr>
                            <w:r>
                              <w:t xml:space="preserve">Manual de Implementación de una Web en AWS </w:t>
                            </w:r>
                            <w:proofErr w:type="spellStart"/>
                            <w:r>
                              <w:t>Elastic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Beanstalk</w:t>
                            </w:r>
                            <w:proofErr w:type="spellEnd"/>
                          </w:p>
                          <w:p w14:paraId="42F158D3" w14:textId="77777777" w:rsidR="00CE50A3" w:rsidRPr="00CE50A3" w:rsidRDefault="00CE50A3" w:rsidP="00CE50A3">
                            <w:pPr>
                              <w:pStyle w:val="My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E50A3">
                              <w:rPr>
                                <w:color w:val="000000" w:themeColor="text1"/>
                              </w:rPr>
                              <w:t>Este documento proporciona una guía paso a paso para desplegar una aplicación web en AWS Elastic Beanstalk, utilizando una base de datos en la nube de AWS RDS.</w:t>
                            </w:r>
                          </w:p>
                          <w:p w14:paraId="3FE96135" w14:textId="77777777" w:rsidR="00CE50A3" w:rsidRPr="00CE50A3" w:rsidRDefault="00000000" w:rsidP="00CE50A3">
                            <w:pPr>
                              <w:pStyle w:val="My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pict w14:anchorId="3854D4BF">
                                <v:rect id="_x0000_i1026" style="width:0;height:1.5pt" o:hrstd="t" o:hr="t" fillcolor="#a0a0a0" stroked="f"/>
                              </w:pict>
                            </w:r>
                          </w:p>
                          <w:p w14:paraId="7742FDD3" w14:textId="179450F4" w:rsidR="00CE50A3" w:rsidRPr="00CF0425" w:rsidRDefault="00CE50A3" w:rsidP="00CE50A3">
                            <w:pPr>
                              <w:pStyle w:val="My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CE50A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1. </w:t>
                            </w:r>
                            <w:r w:rsidR="00CF0425"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Crear base de datos</w:t>
                            </w:r>
                          </w:p>
                          <w:p w14:paraId="6010841B" w14:textId="77777777" w:rsidR="00CE50A3" w:rsidRPr="00CE50A3" w:rsidRDefault="00CE50A3" w:rsidP="00CE50A3">
                            <w:pPr>
                              <w:pStyle w:val="My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E50A3">
                              <w:rPr>
                                <w:color w:val="000000" w:themeColor="text1"/>
                              </w:rPr>
                              <w:t>La base de datos será el núcleo del sistema, almacenando toda la información necesaria para la aplicación.</w:t>
                            </w:r>
                          </w:p>
                          <w:p w14:paraId="74A8F4C5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E50A3">
                              <w:rPr>
                                <w:b/>
                                <w:bCs/>
                                <w:color w:val="000000" w:themeColor="text1"/>
                              </w:rPr>
                              <w:t>Seleccionar el motor de base de datos:</w:t>
                            </w:r>
                            <w:r w:rsidRPr="00CE50A3">
                              <w:rPr>
                                <w:color w:val="000000" w:themeColor="text1"/>
                              </w:rPr>
                              <w:t xml:space="preserve"> En este caso, se utilizará MySQL.</w:t>
                            </w:r>
                          </w:p>
                          <w:p w14:paraId="10C3182A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E50A3">
                              <w:rPr>
                                <w:b/>
                                <w:bCs/>
                                <w:color w:val="000000" w:themeColor="text1"/>
                              </w:rPr>
                              <w:t>Utilizar la capa gratuita:</w:t>
                            </w:r>
                            <w:r w:rsidRPr="00CE50A3">
                              <w:rPr>
                                <w:color w:val="000000" w:themeColor="text1"/>
                              </w:rPr>
                              <w:t xml:space="preserve"> Se recomienda optar por la versión gratuita para evitar costos adicionales.</w:t>
                            </w:r>
                          </w:p>
                          <w:p w14:paraId="2782BAA2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E50A3">
                              <w:rPr>
                                <w:b/>
                                <w:bCs/>
                                <w:color w:val="000000" w:themeColor="text1"/>
                              </w:rPr>
                              <w:t>Crear el usuario:</w:t>
                            </w:r>
                            <w:r w:rsidRPr="00CE50A3">
                              <w:rPr>
                                <w:color w:val="000000" w:themeColor="text1"/>
                              </w:rPr>
                              <w:t xml:space="preserve"> Se configurará un usuario admin con una contraseña segura para gestionar la base de datos.</w:t>
                            </w:r>
                          </w:p>
                          <w:p w14:paraId="5D3E953E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Hacer que la base de datos sea pública:</w:t>
                            </w:r>
                            <w:r w:rsidRPr="00CE50A3">
                              <w:rPr>
                                <w:color w:val="FFFFFF" w:themeColor="background1"/>
                              </w:rPr>
                              <w:t xml:space="preserve"> Esto permitirá conectarse a ella desde el backend.</w:t>
                            </w:r>
                          </w:p>
                          <w:p w14:paraId="44F054CC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Crear la base de datos:</w:t>
                            </w:r>
                            <w:r w:rsidRPr="00CE50A3">
                              <w:rPr>
                                <w:color w:val="FFFFFF" w:themeColor="background1"/>
                              </w:rPr>
                              <w:t xml:space="preserve"> Con estas configuraciones, se procederá a la creación de la instancia en RDS.</w:t>
                            </w:r>
                          </w:p>
                          <w:p w14:paraId="52F1F7D1" w14:textId="77777777" w:rsidR="00CE50A3" w:rsidRPr="00CE50A3" w:rsidRDefault="00CE50A3" w:rsidP="00CE50A3">
                            <w:pPr>
                              <w:pStyle w:val="My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Configuración del Grupo de Seguridad</w:t>
                            </w:r>
                          </w:p>
                          <w:p w14:paraId="27BCE15F" w14:textId="77777777" w:rsidR="00CE50A3" w:rsidRPr="00CE50A3" w:rsidRDefault="00CE50A3" w:rsidP="00CE50A3">
                            <w:pPr>
                              <w:pStyle w:val="My"/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Para permitir conexiones a la base de datos:</w:t>
                            </w:r>
                          </w:p>
                          <w:p w14:paraId="141EC830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Acceder a la configuración de la base de datos en AWS.</w:t>
                            </w:r>
                          </w:p>
                          <w:p w14:paraId="7BF2A8A2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Abrir el grupo de seguridad asociado.</w:t>
                            </w:r>
                          </w:p>
                          <w:p w14:paraId="273C4ED5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Añadir una nueva regla de entrada para MySQL en el puerto 3306.</w:t>
                            </w:r>
                          </w:p>
                          <w:p w14:paraId="4FA8FE25" w14:textId="77777777" w:rsidR="00CE50A3" w:rsidRPr="00CE50A3" w:rsidRDefault="00CE50A3" w:rsidP="00CE50A3">
                            <w:pPr>
                              <w:pStyle w:val="My"/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Una vez hecho esto, la base de datos estará accesible para conexiones externas.</w:t>
                            </w:r>
                          </w:p>
                          <w:p w14:paraId="212AB732" w14:textId="77777777" w:rsidR="00CE50A3" w:rsidRPr="00CE50A3" w:rsidRDefault="00000000" w:rsidP="00CE50A3">
                            <w:pPr>
                              <w:pStyle w:val="My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pict w14:anchorId="29727C54"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14:paraId="04D9DC94" w14:textId="18B08EFC" w:rsidR="00CE50A3" w:rsidRPr="00CE50A3" w:rsidRDefault="00CE50A3" w:rsidP="00CE50A3">
                            <w:pPr>
                              <w:pStyle w:val="My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3D59772" w14:textId="77777777" w:rsidR="00FF012B" w:rsidRPr="00CE50A3" w:rsidRDefault="00FF012B" w:rsidP="00677A22">
                            <w:pPr>
                              <w:pStyle w:val="My"/>
                              <w:rPr>
                                <w:rStyle w:val="sowc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7903" id="Text Box 116" o:spid="_x0000_s1028" type="#_x0000_t202" style="position:absolute;margin-left:43.2pt;margin-top:30.6pt;width:201.6pt;height:730.8pt;z-index:2516500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" filled="f" fillcolor="#fffffe" stroked="f" strokecolor="#212120" insetpen="t">
                <v:textbox style="mso-next-textbox:#Text Box 219" inset="2.88pt,2.88pt,2.88pt,2.88pt">
                  <w:txbxContent>
                    <w:p w14:paraId="008C8DD5" w14:textId="43F1D99B" w:rsidR="000D16E8" w:rsidRPr="00E81306" w:rsidRDefault="00B41D4A" w:rsidP="00955FE0">
                      <w:pPr>
                        <w:pStyle w:val="Mysubhead"/>
                      </w:pPr>
                      <w:r>
                        <w:t xml:space="preserve">Manual de Implementación de una Web en AWS </w:t>
                      </w:r>
                      <w:proofErr w:type="spellStart"/>
                      <w:r>
                        <w:t>Elastic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Beanstalk</w:t>
                      </w:r>
                      <w:proofErr w:type="spellEnd"/>
                    </w:p>
                    <w:p w14:paraId="42F158D3" w14:textId="77777777" w:rsidR="00CE50A3" w:rsidRPr="00CE50A3" w:rsidRDefault="00CE50A3" w:rsidP="00CE50A3">
                      <w:pPr>
                        <w:pStyle w:val="My"/>
                        <w:jc w:val="left"/>
                        <w:rPr>
                          <w:color w:val="000000" w:themeColor="text1"/>
                        </w:rPr>
                      </w:pPr>
                      <w:r w:rsidRPr="00CE50A3">
                        <w:rPr>
                          <w:color w:val="000000" w:themeColor="text1"/>
                        </w:rPr>
                        <w:t>Este documento proporciona una guía paso a paso para desplegar una aplicación web en AWS Elastic Beanstalk, utilizando una base de datos en la nube de AWS RDS.</w:t>
                      </w:r>
                    </w:p>
                    <w:p w14:paraId="3FE96135" w14:textId="77777777" w:rsidR="00CE50A3" w:rsidRPr="00CE50A3" w:rsidRDefault="00000000" w:rsidP="00CE50A3">
                      <w:pPr>
                        <w:pStyle w:val="My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pict w14:anchorId="3854D4BF">
                          <v:rect id="_x0000_i1026" style="width:0;height:1.5pt" o:hrstd="t" o:hr="t" fillcolor="#a0a0a0" stroked="f"/>
                        </w:pict>
                      </w:r>
                    </w:p>
                    <w:p w14:paraId="7742FDD3" w14:textId="179450F4" w:rsidR="00CE50A3" w:rsidRPr="00CF0425" w:rsidRDefault="00CE50A3" w:rsidP="00CE50A3">
                      <w:pPr>
                        <w:pStyle w:val="My"/>
                        <w:jc w:val="left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CE50A3">
                        <w:rPr>
                          <w:b/>
                          <w:bCs/>
                          <w:color w:val="000000" w:themeColor="text1"/>
                        </w:rPr>
                        <w:t xml:space="preserve">1. </w:t>
                      </w:r>
                      <w:r w:rsidR="00CF0425"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Crear base de datos</w:t>
                      </w:r>
                    </w:p>
                    <w:p w14:paraId="6010841B" w14:textId="77777777" w:rsidR="00CE50A3" w:rsidRPr="00CE50A3" w:rsidRDefault="00CE50A3" w:rsidP="00CE50A3">
                      <w:pPr>
                        <w:pStyle w:val="My"/>
                        <w:jc w:val="left"/>
                        <w:rPr>
                          <w:color w:val="000000" w:themeColor="text1"/>
                        </w:rPr>
                      </w:pPr>
                      <w:r w:rsidRPr="00CE50A3">
                        <w:rPr>
                          <w:color w:val="000000" w:themeColor="text1"/>
                        </w:rPr>
                        <w:t>La base de datos será el núcleo del sistema, almacenando toda la información necesaria para la aplicación.</w:t>
                      </w:r>
                    </w:p>
                    <w:p w14:paraId="74A8F4C5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2"/>
                        </w:numPr>
                        <w:jc w:val="left"/>
                        <w:rPr>
                          <w:color w:val="000000" w:themeColor="text1"/>
                        </w:rPr>
                      </w:pPr>
                      <w:r w:rsidRPr="00CE50A3">
                        <w:rPr>
                          <w:b/>
                          <w:bCs/>
                          <w:color w:val="000000" w:themeColor="text1"/>
                        </w:rPr>
                        <w:t>Seleccionar el motor de base de datos:</w:t>
                      </w:r>
                      <w:r w:rsidRPr="00CE50A3">
                        <w:rPr>
                          <w:color w:val="000000" w:themeColor="text1"/>
                        </w:rPr>
                        <w:t xml:space="preserve"> En este caso, se utilizará MySQL.</w:t>
                      </w:r>
                    </w:p>
                    <w:p w14:paraId="10C3182A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2"/>
                        </w:numPr>
                        <w:jc w:val="left"/>
                        <w:rPr>
                          <w:color w:val="000000" w:themeColor="text1"/>
                        </w:rPr>
                      </w:pPr>
                      <w:r w:rsidRPr="00CE50A3">
                        <w:rPr>
                          <w:b/>
                          <w:bCs/>
                          <w:color w:val="000000" w:themeColor="text1"/>
                        </w:rPr>
                        <w:t>Utilizar la capa gratuita:</w:t>
                      </w:r>
                      <w:r w:rsidRPr="00CE50A3">
                        <w:rPr>
                          <w:color w:val="000000" w:themeColor="text1"/>
                        </w:rPr>
                        <w:t xml:space="preserve"> Se recomienda optar por la versión gratuita para evitar costos adicionales.</w:t>
                      </w:r>
                    </w:p>
                    <w:p w14:paraId="2782BAA2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2"/>
                        </w:numPr>
                        <w:jc w:val="left"/>
                        <w:rPr>
                          <w:color w:val="000000" w:themeColor="text1"/>
                        </w:rPr>
                      </w:pPr>
                      <w:r w:rsidRPr="00CE50A3">
                        <w:rPr>
                          <w:b/>
                          <w:bCs/>
                          <w:color w:val="000000" w:themeColor="text1"/>
                        </w:rPr>
                        <w:t>Crear el usuario:</w:t>
                      </w:r>
                      <w:r w:rsidRPr="00CE50A3">
                        <w:rPr>
                          <w:color w:val="000000" w:themeColor="text1"/>
                        </w:rPr>
                        <w:t xml:space="preserve"> Se configurará un usuario admin con una contraseña segura para gestionar la base de datos.</w:t>
                      </w:r>
                    </w:p>
                    <w:p w14:paraId="5D3E953E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2"/>
                        </w:numPr>
                        <w:jc w:val="left"/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b/>
                          <w:bCs/>
                          <w:color w:val="FFFFFF" w:themeColor="background1"/>
                        </w:rPr>
                        <w:t>Hacer que la base de datos sea pública:</w:t>
                      </w:r>
                      <w:r w:rsidRPr="00CE50A3">
                        <w:rPr>
                          <w:color w:val="FFFFFF" w:themeColor="background1"/>
                        </w:rPr>
                        <w:t xml:space="preserve"> Esto permitirá conectarse a ella desde el backend.</w:t>
                      </w:r>
                    </w:p>
                    <w:p w14:paraId="44F054CC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b/>
                          <w:bCs/>
                          <w:color w:val="FFFFFF" w:themeColor="background1"/>
                        </w:rPr>
                        <w:t>Crear la base de datos:</w:t>
                      </w:r>
                      <w:r w:rsidRPr="00CE50A3">
                        <w:rPr>
                          <w:color w:val="FFFFFF" w:themeColor="background1"/>
                        </w:rPr>
                        <w:t xml:space="preserve"> Con estas configuraciones, se procederá a la creación de la instancia en RDS.</w:t>
                      </w:r>
                    </w:p>
                    <w:p w14:paraId="52F1F7D1" w14:textId="77777777" w:rsidR="00CE50A3" w:rsidRPr="00CE50A3" w:rsidRDefault="00CE50A3" w:rsidP="00CE50A3">
                      <w:pPr>
                        <w:pStyle w:val="My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E50A3">
                        <w:rPr>
                          <w:b/>
                          <w:bCs/>
                          <w:color w:val="FFFFFF" w:themeColor="background1"/>
                        </w:rPr>
                        <w:t>Configuración del Grupo de Seguridad</w:t>
                      </w:r>
                    </w:p>
                    <w:p w14:paraId="27BCE15F" w14:textId="77777777" w:rsidR="00CE50A3" w:rsidRPr="00CE50A3" w:rsidRDefault="00CE50A3" w:rsidP="00CE50A3">
                      <w:pPr>
                        <w:pStyle w:val="My"/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Para permitir conexiones a la base de datos:</w:t>
                      </w:r>
                    </w:p>
                    <w:p w14:paraId="141EC830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Acceder a la configuración de la base de datos en AWS.</w:t>
                      </w:r>
                    </w:p>
                    <w:p w14:paraId="7BF2A8A2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Abrir el grupo de seguridad asociado.</w:t>
                      </w:r>
                    </w:p>
                    <w:p w14:paraId="273C4ED5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Añadir una nueva regla de entrada para MySQL en el puerto 3306.</w:t>
                      </w:r>
                    </w:p>
                    <w:p w14:paraId="4FA8FE25" w14:textId="77777777" w:rsidR="00CE50A3" w:rsidRPr="00CE50A3" w:rsidRDefault="00CE50A3" w:rsidP="00CE50A3">
                      <w:pPr>
                        <w:pStyle w:val="My"/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Una vez hecho esto, la base de datos estará accesible para conexiones externas.</w:t>
                      </w:r>
                    </w:p>
                    <w:p w14:paraId="212AB732" w14:textId="77777777" w:rsidR="00CE50A3" w:rsidRPr="00CE50A3" w:rsidRDefault="00000000" w:rsidP="00CE50A3">
                      <w:pPr>
                        <w:pStyle w:val="My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pict w14:anchorId="29727C54">
                          <v:rect id="_x0000_i1028" style="width:0;height:1.5pt" o:hralign="center" o:hrstd="t" o:hr="t" fillcolor="#a0a0a0" stroked="f"/>
                        </w:pict>
                      </w:r>
                    </w:p>
                    <w:p w14:paraId="04D9DC94" w14:textId="18B08EFC" w:rsidR="00CE50A3" w:rsidRPr="00CE50A3" w:rsidRDefault="00CE50A3" w:rsidP="00CE50A3">
                      <w:pPr>
                        <w:pStyle w:val="My"/>
                        <w:rPr>
                          <w:color w:val="FFFFFF" w:themeColor="background1"/>
                        </w:rPr>
                      </w:pPr>
                    </w:p>
                    <w:p w14:paraId="63D59772" w14:textId="77777777" w:rsidR="00FF012B" w:rsidRPr="00CE50A3" w:rsidRDefault="00FF012B" w:rsidP="00677A22">
                      <w:pPr>
                        <w:pStyle w:val="My"/>
                        <w:rPr>
                          <w:rStyle w:val="sowc"/>
                          <w:color w:val="000000" w:themeColor="text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E81306">
        <w:rPr>
          <w:noProof/>
          <w:lang w:eastAsia="ru-RU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7B9AB0" wp14:editId="5E3D5D84">
                <wp:simplePos x="0" y="0"/>
                <wp:positionH relativeFrom="column">
                  <wp:posOffset>3307080</wp:posOffset>
                </wp:positionH>
                <wp:positionV relativeFrom="page">
                  <wp:posOffset>175260</wp:posOffset>
                </wp:positionV>
                <wp:extent cx="4027170" cy="3108960"/>
                <wp:effectExtent l="0" t="0" r="0" b="0"/>
                <wp:wrapNone/>
                <wp:docPr id="4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7170" cy="310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linkedTxbx id="3" seq="1"/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B9AB0" id="Text Box 219" o:spid="_x0000_s1029" type="#_x0000_t202" style="position:absolute;margin-left:260.4pt;margin-top:13.8pt;width:317.1pt;height:244.8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" filled="f" fillcolor="#fffffe" stroked="f" strokecolor="#212120" insetpen="t">
                <v:textbox inset="2.88pt,2.88pt,2.88pt,2.88pt">
                  <w:txbxContent/>
                </v:textbox>
                <w10:wrap anchory="page"/>
              </v:shape>
            </w:pict>
          </mc:Fallback>
        </mc:AlternateContent>
      </w:r>
      <w:r w:rsidR="00224866" w:rsidRPr="00E81306"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4EA9E596" wp14:editId="5FC528C4">
            <wp:simplePos x="0" y="0"/>
            <wp:positionH relativeFrom="column">
              <wp:posOffset>3200400</wp:posOffset>
            </wp:positionH>
            <wp:positionV relativeFrom="paragraph">
              <wp:posOffset>-853440</wp:posOffset>
            </wp:positionV>
            <wp:extent cx="4133850" cy="6305550"/>
            <wp:effectExtent l="0" t="0" r="0" b="0"/>
            <wp:wrapNone/>
            <wp:docPr id="582" name="Picture 58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EE14F" w14:textId="18F2B74C" w:rsidR="004A73BF" w:rsidRPr="00E81306" w:rsidRDefault="004A73BF" w:rsidP="007D5AC1"/>
    <w:p w14:paraId="35965437" w14:textId="77777777" w:rsidR="004A73BF" w:rsidRPr="00E81306" w:rsidRDefault="004A73BF" w:rsidP="007D5AC1"/>
    <w:p w14:paraId="63298484" w14:textId="386DD7F5" w:rsidR="004A73BF" w:rsidRPr="00E81306" w:rsidRDefault="004A73BF" w:rsidP="007D5AC1"/>
    <w:p w14:paraId="4ACDA12E" w14:textId="77777777" w:rsidR="004A73BF" w:rsidRPr="00E81306" w:rsidRDefault="004A73BF" w:rsidP="007D5AC1"/>
    <w:p w14:paraId="4DAD4AC3" w14:textId="55626C1A" w:rsidR="004A73BF" w:rsidRPr="00E81306" w:rsidRDefault="004A73BF" w:rsidP="007D5AC1"/>
    <w:p w14:paraId="0C19E7A5" w14:textId="61FA4569" w:rsidR="004A73BF" w:rsidRPr="00E81306" w:rsidRDefault="004A73BF" w:rsidP="007D5AC1"/>
    <w:p w14:paraId="58D85F62" w14:textId="77777777" w:rsidR="004A73BF" w:rsidRPr="00E81306" w:rsidRDefault="004A73BF" w:rsidP="007D5AC1"/>
    <w:p w14:paraId="7FD02683" w14:textId="77777777" w:rsidR="004A73BF" w:rsidRPr="00E81306" w:rsidRDefault="004A73BF" w:rsidP="007D5AC1"/>
    <w:p w14:paraId="6F626FB7" w14:textId="77777777" w:rsidR="00F0441F" w:rsidRPr="00E81306" w:rsidRDefault="00F0441F" w:rsidP="007D5AC1"/>
    <w:p w14:paraId="2E64B0B3" w14:textId="77777777" w:rsidR="00F0441F" w:rsidRPr="00E81306" w:rsidRDefault="00F0441F" w:rsidP="007D5AC1"/>
    <w:p w14:paraId="67DB882F" w14:textId="77777777" w:rsidR="00F0441F" w:rsidRPr="00E81306" w:rsidRDefault="00F0441F" w:rsidP="007D5AC1"/>
    <w:p w14:paraId="6C046603" w14:textId="77777777" w:rsidR="00F0441F" w:rsidRPr="00E81306" w:rsidRDefault="00F0441F" w:rsidP="007D5AC1"/>
    <w:p w14:paraId="7FCA735A" w14:textId="77777777" w:rsidR="00F0441F" w:rsidRPr="00E81306" w:rsidRDefault="00F0441F" w:rsidP="007D5AC1"/>
    <w:p w14:paraId="14B8440D" w14:textId="77777777" w:rsidR="00F0441F" w:rsidRPr="00E81306" w:rsidRDefault="00F0441F" w:rsidP="007D5AC1"/>
    <w:p w14:paraId="7C17600A" w14:textId="77777777" w:rsidR="00F0441F" w:rsidRPr="00E81306" w:rsidRDefault="00F0441F" w:rsidP="007D5AC1"/>
    <w:p w14:paraId="27CC5E1D" w14:textId="77777777" w:rsidR="00664743" w:rsidRPr="00E81306" w:rsidRDefault="00664743" w:rsidP="007D5AC1"/>
    <w:p w14:paraId="66434963" w14:textId="77777777" w:rsidR="00664743" w:rsidRPr="00E81306" w:rsidRDefault="00664743" w:rsidP="007D5AC1"/>
    <w:p w14:paraId="3E63466A" w14:textId="77777777" w:rsidR="00F0441F" w:rsidRPr="00E81306" w:rsidRDefault="00F0441F" w:rsidP="007D5AC1"/>
    <w:p w14:paraId="0191161F" w14:textId="77777777" w:rsidR="00F0441F" w:rsidRPr="00E81306" w:rsidRDefault="00F0441F" w:rsidP="007D5AC1"/>
    <w:p w14:paraId="360A4CEC" w14:textId="77777777" w:rsidR="00F0441F" w:rsidRPr="00E81306" w:rsidRDefault="00F0441F" w:rsidP="007D5AC1"/>
    <w:p w14:paraId="4435D346" w14:textId="77777777" w:rsidR="00F0441F" w:rsidRPr="00E81306" w:rsidRDefault="00F0441F" w:rsidP="007D5AC1"/>
    <w:p w14:paraId="5FF70C0E" w14:textId="77777777" w:rsidR="00F0441F" w:rsidRPr="00E81306" w:rsidRDefault="00F0441F" w:rsidP="007D5AC1"/>
    <w:p w14:paraId="239656F2" w14:textId="77777777" w:rsidR="00F0441F" w:rsidRPr="00E81306" w:rsidRDefault="00F0441F" w:rsidP="007D5AC1"/>
    <w:p w14:paraId="59923DEE" w14:textId="77777777" w:rsidR="00F0441F" w:rsidRPr="00E81306" w:rsidRDefault="00F0441F" w:rsidP="007D5AC1"/>
    <w:p w14:paraId="5A5EC041" w14:textId="77777777" w:rsidR="00F0441F" w:rsidRPr="00E81306" w:rsidRDefault="00F0441F" w:rsidP="007D5AC1"/>
    <w:p w14:paraId="000273EE" w14:textId="77777777" w:rsidR="00F0441F" w:rsidRPr="00E81306" w:rsidRDefault="00F0441F" w:rsidP="007D5AC1"/>
    <w:p w14:paraId="79261DAA" w14:textId="77777777" w:rsidR="00F0441F" w:rsidRPr="00E81306" w:rsidRDefault="00F0441F" w:rsidP="007D5AC1"/>
    <w:p w14:paraId="464D0968" w14:textId="77777777" w:rsidR="00F0441F" w:rsidRPr="00E81306" w:rsidRDefault="00F0441F" w:rsidP="007D5AC1"/>
    <w:p w14:paraId="146EABC8" w14:textId="77777777" w:rsidR="00BE34C5" w:rsidRPr="00E81306" w:rsidRDefault="00BE34C5" w:rsidP="007D5AC1"/>
    <w:p w14:paraId="74C0D8B1" w14:textId="77777777" w:rsidR="00BE34C5" w:rsidRPr="00E81306" w:rsidRDefault="00BE34C5" w:rsidP="007D5AC1"/>
    <w:p w14:paraId="2545F19E" w14:textId="77777777" w:rsidR="00BE34C5" w:rsidRPr="00E81306" w:rsidRDefault="00BE34C5" w:rsidP="007D5AC1"/>
    <w:p w14:paraId="075302DC" w14:textId="77777777" w:rsidR="00F0441F" w:rsidRPr="00E81306" w:rsidRDefault="00224866" w:rsidP="007D5AC1">
      <w:r w:rsidRPr="00E81306"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4E76B2D1" wp14:editId="3AB6D714">
            <wp:simplePos x="0" y="0"/>
            <wp:positionH relativeFrom="column">
              <wp:posOffset>3314700</wp:posOffset>
            </wp:positionH>
            <wp:positionV relativeFrom="paragraph">
              <wp:posOffset>53975</wp:posOffset>
            </wp:positionV>
            <wp:extent cx="4114800" cy="3366770"/>
            <wp:effectExtent l="0" t="0" r="0" b="5080"/>
            <wp:wrapNone/>
            <wp:docPr id="580" name="Picture 58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157D7" w14:textId="77777777" w:rsidR="00F0441F" w:rsidRPr="00E81306" w:rsidRDefault="00F0441F" w:rsidP="007D5AC1"/>
    <w:p w14:paraId="46B38322" w14:textId="77777777" w:rsidR="00664743" w:rsidRPr="00E81306" w:rsidRDefault="00664743" w:rsidP="007D5AC1"/>
    <w:p w14:paraId="6FBA99BF" w14:textId="77777777" w:rsidR="00664743" w:rsidRPr="00E81306" w:rsidRDefault="00664743" w:rsidP="007D5AC1"/>
    <w:p w14:paraId="64A931E4" w14:textId="77777777" w:rsidR="00664743" w:rsidRPr="00E81306" w:rsidRDefault="00664743" w:rsidP="007D5AC1"/>
    <w:p w14:paraId="49EBDB42" w14:textId="77777777" w:rsidR="00664743" w:rsidRPr="00E81306" w:rsidRDefault="00664743" w:rsidP="007D5AC1"/>
    <w:p w14:paraId="78474E3C" w14:textId="77777777" w:rsidR="00664743" w:rsidRPr="00E81306" w:rsidRDefault="00664743" w:rsidP="007D5AC1"/>
    <w:p w14:paraId="62915D23" w14:textId="77777777" w:rsidR="00664743" w:rsidRPr="00E81306" w:rsidRDefault="00664743" w:rsidP="007D5AC1"/>
    <w:p w14:paraId="7DAF05F7" w14:textId="77777777" w:rsidR="00664743" w:rsidRPr="00E81306" w:rsidRDefault="00664743" w:rsidP="007D5AC1"/>
    <w:p w14:paraId="3E84D768" w14:textId="77777777" w:rsidR="00664743" w:rsidRPr="00E81306" w:rsidRDefault="00664743" w:rsidP="007D5AC1"/>
    <w:p w14:paraId="0948823B" w14:textId="77777777" w:rsidR="00664743" w:rsidRPr="00E81306" w:rsidRDefault="00664743" w:rsidP="007D5AC1"/>
    <w:p w14:paraId="3DB8D5EB" w14:textId="77777777" w:rsidR="00664743" w:rsidRPr="00E81306" w:rsidRDefault="00664743" w:rsidP="007D5AC1"/>
    <w:p w14:paraId="76F372F5" w14:textId="77777777" w:rsidR="00664743" w:rsidRPr="00E81306" w:rsidRDefault="00664743" w:rsidP="007D5AC1"/>
    <w:p w14:paraId="748E11FE" w14:textId="77777777" w:rsidR="00664743" w:rsidRPr="00E81306" w:rsidRDefault="00664743" w:rsidP="007D5AC1"/>
    <w:p w14:paraId="09553A2F" w14:textId="77777777" w:rsidR="00664743" w:rsidRPr="00E81306" w:rsidRDefault="00CF7CEC" w:rsidP="00CF7CEC">
      <w:pPr>
        <w:tabs>
          <w:tab w:val="left" w:pos="9570"/>
        </w:tabs>
      </w:pPr>
      <w:r w:rsidRPr="00E81306">
        <w:tab/>
      </w:r>
    </w:p>
    <w:p w14:paraId="25A5C8C2" w14:textId="77777777" w:rsidR="00664743" w:rsidRPr="00E81306" w:rsidRDefault="00664743" w:rsidP="007D5AC1"/>
    <w:p w14:paraId="64139058" w14:textId="77777777" w:rsidR="00664743" w:rsidRPr="00E81306" w:rsidRDefault="00664743" w:rsidP="007D5AC1"/>
    <w:p w14:paraId="5D955FF3" w14:textId="77777777" w:rsidR="00664743" w:rsidRPr="00E81306" w:rsidRDefault="00664743" w:rsidP="002D2E2F">
      <w:pPr>
        <w:tabs>
          <w:tab w:val="left" w:pos="9012"/>
        </w:tabs>
      </w:pPr>
    </w:p>
    <w:p w14:paraId="468EE144" w14:textId="77777777" w:rsidR="00664743" w:rsidRPr="00E81306" w:rsidRDefault="00CF7CEC" w:rsidP="00CF7CEC">
      <w:pPr>
        <w:tabs>
          <w:tab w:val="left" w:pos="10320"/>
        </w:tabs>
      </w:pPr>
      <w:r w:rsidRPr="00E81306">
        <w:tab/>
      </w:r>
    </w:p>
    <w:p w14:paraId="7264CE6F" w14:textId="77777777" w:rsidR="00664743" w:rsidRPr="00E81306" w:rsidRDefault="00664743" w:rsidP="007D5AC1"/>
    <w:p w14:paraId="20506546" w14:textId="657DB10C" w:rsidR="00664743" w:rsidRPr="00E81306" w:rsidRDefault="00224866" w:rsidP="007D5AC1">
      <w:r w:rsidRPr="00E81306">
        <w:rPr>
          <w:noProof/>
          <w:lang w:eastAsia="ru-RU"/>
        </w:rPr>
        <w:lastRenderedPageBreak/>
        <w:drawing>
          <wp:anchor distT="0" distB="0" distL="114300" distR="114300" simplePos="0" relativeHeight="251669504" behindDoc="1" locked="0" layoutInCell="1" allowOverlap="1" wp14:anchorId="642738EC" wp14:editId="10E25826">
            <wp:simplePos x="0" y="0"/>
            <wp:positionH relativeFrom="column">
              <wp:posOffset>228600</wp:posOffset>
            </wp:positionH>
            <wp:positionV relativeFrom="paragraph">
              <wp:posOffset>-853440</wp:posOffset>
            </wp:positionV>
            <wp:extent cx="7099935" cy="10058400"/>
            <wp:effectExtent l="0" t="0" r="5715" b="0"/>
            <wp:wrapNone/>
            <wp:docPr id="581" name="Picture 58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93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9E61A" w14:textId="21FDF779" w:rsidR="00664743" w:rsidRPr="00E81306" w:rsidRDefault="00B41D4A" w:rsidP="007D5AC1">
      <w:r w:rsidRPr="00E81306">
        <w:rPr>
          <w:noProof/>
          <w:lang w:eastAsia="ru-RU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1365DFA7" wp14:editId="72293A5C">
                <wp:simplePos x="0" y="0"/>
                <wp:positionH relativeFrom="column">
                  <wp:posOffset>556260</wp:posOffset>
                </wp:positionH>
                <wp:positionV relativeFrom="page">
                  <wp:posOffset>937260</wp:posOffset>
                </wp:positionV>
                <wp:extent cx="6316980" cy="9928860"/>
                <wp:effectExtent l="0" t="0" r="7620" b="0"/>
                <wp:wrapNone/>
                <wp:docPr id="3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9928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3B759D" w14:textId="6420CC80" w:rsidR="00CE50A3" w:rsidRPr="00CE50A3" w:rsidRDefault="00CE50A3" w:rsidP="00CE50A3">
                            <w:pPr>
                              <w:pStyle w:val="My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2. </w:t>
                            </w:r>
                            <w:r w:rsidR="00CF0425"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>Enlace</w:t>
                            </w:r>
                            <w:r w:rsidRPr="00CE50A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Pr="00CE50A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 la Base de Datos</w:t>
                            </w:r>
                          </w:p>
                          <w:p w14:paraId="301BD19E" w14:textId="77777777" w:rsidR="00CE50A3" w:rsidRPr="00CE50A3" w:rsidRDefault="00CE50A3" w:rsidP="00CE50A3">
                            <w:pPr>
                              <w:pStyle w:val="My"/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Para conectarse a la base de datos desde un cliente local:</w:t>
                            </w:r>
                          </w:p>
                          <w:p w14:paraId="36455C1D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Abrir HeidiSQL o cualquier otro cliente de bases de datos compatible.</w:t>
                            </w:r>
                          </w:p>
                          <w:p w14:paraId="1DEB837A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Introducir la dirección del host, usuario, contraseña y puerto 3306.</w:t>
                            </w:r>
                          </w:p>
                          <w:p w14:paraId="6F1FA8F9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Cargar y ejecutar el script init.sql para inicializar la base de datos.</w:t>
                            </w:r>
                          </w:p>
                          <w:p w14:paraId="2CA24781" w14:textId="77777777" w:rsidR="00CE50A3" w:rsidRPr="00CE50A3" w:rsidRDefault="00000000" w:rsidP="00CE50A3">
                            <w:pPr>
                              <w:pStyle w:val="My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pict w14:anchorId="089806C2"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14:paraId="689DDAD4" w14:textId="77777777" w:rsidR="00CE50A3" w:rsidRPr="00CE50A3" w:rsidRDefault="00CE50A3" w:rsidP="00CE50A3">
                            <w:pPr>
                              <w:pStyle w:val="My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3. Implementación del Backend</w:t>
                            </w:r>
                          </w:p>
                          <w:p w14:paraId="0AE0F559" w14:textId="77777777" w:rsidR="00CE50A3" w:rsidRPr="00CE50A3" w:rsidRDefault="00CE50A3" w:rsidP="00CE50A3">
                            <w:pPr>
                              <w:pStyle w:val="My"/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Para desplegar el backend en AWS Elastic Beanstalk:</w:t>
                            </w:r>
                          </w:p>
                          <w:p w14:paraId="7331143F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Acceder a Elastic Beanstalk y crear un nuevo entorno web.</w:t>
                            </w:r>
                          </w:p>
                          <w:p w14:paraId="3CE2A894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Configurar la variable de entorno DATABASE_URL con el siguiente formato:</w:t>
                            </w:r>
                          </w:p>
                          <w:p w14:paraId="5E69FAA0" w14:textId="77777777" w:rsidR="00CE50A3" w:rsidRPr="00CE50A3" w:rsidRDefault="00CE50A3" w:rsidP="00CE50A3">
                            <w:pPr>
                              <w:pStyle w:val="My"/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mysql://{Usuario}:{Contraseña}@{Nombre_BD_RDS}:3306/apartment4v?serverVersion=8.0.39&amp;charset=utf8mb4</w:t>
                            </w:r>
                          </w:p>
                          <w:p w14:paraId="22C0A332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Seleccionar la plataforma Docker.</w:t>
                            </w:r>
                          </w:p>
                          <w:p w14:paraId="53416B30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Subir el código comprimido en un archivo ZIP de la carpeta backend.</w:t>
                            </w:r>
                          </w:p>
                          <w:p w14:paraId="0FB9E8DB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Modificar el archivo .env con la configuración correspondiente.</w:t>
                            </w:r>
                          </w:p>
                          <w:p w14:paraId="6A26D9EB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Asignar los roles adecuados:</w:t>
                            </w:r>
                          </w:p>
                          <w:p w14:paraId="6F830DB2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1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Rol:</w:t>
                            </w:r>
                            <w:r w:rsidRPr="00CE50A3">
                              <w:rPr>
                                <w:color w:val="FFFFFF" w:themeColor="background1"/>
                              </w:rPr>
                              <w:t xml:space="preserve"> LabRole</w:t>
                            </w:r>
                          </w:p>
                          <w:p w14:paraId="11B15323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1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Perfil de instancia:</w:t>
                            </w:r>
                            <w:r w:rsidRPr="00CE50A3">
                              <w:rPr>
                                <w:color w:val="FFFFFF" w:themeColor="background1"/>
                              </w:rPr>
                              <w:t xml:space="preserve"> LabInstanceProfile</w:t>
                            </w:r>
                          </w:p>
                          <w:p w14:paraId="5ACF27BA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1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Par de claves:</w:t>
                            </w:r>
                            <w:r w:rsidRPr="00CE50A3">
                              <w:rPr>
                                <w:color w:val="FFFFFF" w:themeColor="background1"/>
                              </w:rPr>
                              <w:t xml:space="preserve"> Seleccionar el par de claves adecuado.</w:t>
                            </w:r>
                          </w:p>
                          <w:p w14:paraId="5833E562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Finalizar la configuración y desplegar la instancia de Elastic Beanstalk (esto puede tomar algunos minutos).</w:t>
                            </w:r>
                          </w:p>
                          <w:p w14:paraId="59F3C022" w14:textId="77777777" w:rsidR="00CE50A3" w:rsidRPr="00CE50A3" w:rsidRDefault="00000000" w:rsidP="00CE50A3">
                            <w:pPr>
                              <w:pStyle w:val="My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pict w14:anchorId="4B47FAB2">
                                <v:rect id="_x0000_i1032" style="width:0;height:1.5pt" o:hralign="center" o:hrstd="t" o:hr="t" fillcolor="#a0a0a0" stroked="f"/>
                              </w:pict>
                            </w:r>
                          </w:p>
                          <w:p w14:paraId="771EC8E4" w14:textId="77777777" w:rsidR="00CE50A3" w:rsidRPr="00CE50A3" w:rsidRDefault="00CE50A3" w:rsidP="00CE50A3">
                            <w:pPr>
                              <w:pStyle w:val="My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4. Implementación del Frontend</w:t>
                            </w:r>
                          </w:p>
                          <w:p w14:paraId="730DCC49" w14:textId="77777777" w:rsidR="00CE50A3" w:rsidRPr="00CE50A3" w:rsidRDefault="00CE50A3" w:rsidP="00CE50A3">
                            <w:pPr>
                              <w:pStyle w:val="My"/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Para desplegar el frontend:</w:t>
                            </w:r>
                          </w:p>
                          <w:p w14:paraId="7362F74A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Modificar el archivo main.js y reemplazar:</w:t>
                            </w:r>
                          </w:p>
                          <w:p w14:paraId="36B5CBF1" w14:textId="77777777" w:rsidR="00CE50A3" w:rsidRPr="00CE50A3" w:rsidRDefault="00CE50A3" w:rsidP="00CE50A3">
                            <w:pPr>
                              <w:pStyle w:val="My"/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http://webebs-back-env.eba-u3ydyrk5.us-east-1.elasticbeanstalk.com</w:t>
                            </w:r>
                          </w:p>
                          <w:p w14:paraId="775DB257" w14:textId="77777777" w:rsidR="00CE50A3" w:rsidRPr="00CE50A3" w:rsidRDefault="00CE50A3" w:rsidP="00CE50A3">
                            <w:pPr>
                              <w:pStyle w:val="My"/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por el dominio de la instancia de EBS del backend.</w:t>
                            </w:r>
                          </w:p>
                          <w:p w14:paraId="608FB2FB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Seguir los mismos pasos que en la implementación del backend, pero subiendo el código del frontend.</w:t>
                            </w:r>
                          </w:p>
                          <w:p w14:paraId="03D23F4C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Una vez finalizado, acceder a la URL del frontend para verificar que la aplicación se despliega correctamente.</w:t>
                            </w:r>
                          </w:p>
                          <w:p w14:paraId="33D3009B" w14:textId="77777777" w:rsidR="00CE50A3" w:rsidRPr="00CE50A3" w:rsidRDefault="00000000" w:rsidP="00CE50A3">
                            <w:pPr>
                              <w:pStyle w:val="My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pict w14:anchorId="23695DAD"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  <w:p w14:paraId="40CB046A" w14:textId="77777777" w:rsidR="00CE50A3" w:rsidRPr="00CE50A3" w:rsidRDefault="00CE50A3" w:rsidP="00CE50A3">
                            <w:pPr>
                              <w:pStyle w:val="My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5. Verificación Final</w:t>
                            </w:r>
                          </w:p>
                          <w:p w14:paraId="477522A3" w14:textId="77777777" w:rsidR="00CE50A3" w:rsidRPr="00CE50A3" w:rsidRDefault="00CE50A3" w:rsidP="00CE50A3">
                            <w:pPr>
                              <w:pStyle w:val="My"/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Para asegurarse de que todo funciona correctamente:</w:t>
                            </w:r>
                          </w:p>
                          <w:p w14:paraId="73BE8FAB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Acceder al backend mediante http://ipebs/apartments?apiKey=1234.</w:t>
                            </w:r>
                          </w:p>
                          <w:p w14:paraId="709A85C2" w14:textId="77777777" w:rsidR="00CE50A3" w:rsidRPr="00CE50A3" w:rsidRDefault="00CE50A3" w:rsidP="00CE50A3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Probar el frontend accediendo a su URL.</w:t>
                            </w:r>
                          </w:p>
                          <w:p w14:paraId="0DE0151F" w14:textId="730A6061" w:rsidR="00F05BBA" w:rsidRPr="00B41D4A" w:rsidRDefault="00CE50A3" w:rsidP="00CE50A3">
                            <w:pPr>
                              <w:pStyle w:val="My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CE50A3">
                              <w:rPr>
                                <w:color w:val="FFFFFF" w:themeColor="background1"/>
                              </w:rPr>
                              <w:t>Comprobar que el frontend puede comunicarse con el backend correctamente.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5DFA7" id="Text Box 141" o:spid="_x0000_s1030" type="#_x0000_t202" style="position:absolute;margin-left:43.8pt;margin-top:73.8pt;width:497.4pt;height:781.8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" filled="f" fillcolor="#fffffe" stroked="f" strokecolor="#212120" insetpen="t">
                <v:textbox inset="2.88pt,2.88pt,2.88pt,2.88pt">
                  <w:txbxContent>
                    <w:p w14:paraId="1C3B759D" w14:textId="6420CC80" w:rsidR="00CE50A3" w:rsidRPr="00CE50A3" w:rsidRDefault="00CE50A3" w:rsidP="00CE50A3">
                      <w:pPr>
                        <w:pStyle w:val="My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E50A3">
                        <w:rPr>
                          <w:b/>
                          <w:bCs/>
                          <w:color w:val="FFFFFF" w:themeColor="background1"/>
                        </w:rPr>
                        <w:t xml:space="preserve">2. </w:t>
                      </w:r>
                      <w:r w:rsidR="00CF0425">
                        <w:rPr>
                          <w:b/>
                          <w:bCs/>
                          <w:color w:val="FFFFFF" w:themeColor="background1"/>
                          <w:lang w:val="es-ES"/>
                        </w:rPr>
                        <w:t>Enlace</w:t>
                      </w:r>
                      <w:r w:rsidRPr="00CE50A3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Pr="00CE50A3">
                        <w:rPr>
                          <w:b/>
                          <w:bCs/>
                          <w:color w:val="FFFFFF" w:themeColor="background1"/>
                        </w:rPr>
                        <w:t>a la Base de Datos</w:t>
                      </w:r>
                    </w:p>
                    <w:p w14:paraId="301BD19E" w14:textId="77777777" w:rsidR="00CE50A3" w:rsidRPr="00CE50A3" w:rsidRDefault="00CE50A3" w:rsidP="00CE50A3">
                      <w:pPr>
                        <w:pStyle w:val="My"/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Para conectarse a la base de datos desde un cliente local:</w:t>
                      </w:r>
                    </w:p>
                    <w:p w14:paraId="36455C1D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Abrir HeidiSQL o cualquier otro cliente de bases de datos compatible.</w:t>
                      </w:r>
                    </w:p>
                    <w:p w14:paraId="1DEB837A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Introducir la dirección del host, usuario, contraseña y puerto 3306.</w:t>
                      </w:r>
                    </w:p>
                    <w:p w14:paraId="6F1FA8F9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Cargar y ejecutar el script init.sql para inicializar la base de datos.</w:t>
                      </w:r>
                    </w:p>
                    <w:p w14:paraId="2CA24781" w14:textId="77777777" w:rsidR="00CE50A3" w:rsidRPr="00CE50A3" w:rsidRDefault="00000000" w:rsidP="00CE50A3">
                      <w:pPr>
                        <w:pStyle w:val="My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pict w14:anchorId="089806C2">
                          <v:rect id="_x0000_i1030" style="width:0;height:1.5pt" o:hralign="center" o:hrstd="t" o:hr="t" fillcolor="#a0a0a0" stroked="f"/>
                        </w:pict>
                      </w:r>
                    </w:p>
                    <w:p w14:paraId="689DDAD4" w14:textId="77777777" w:rsidR="00CE50A3" w:rsidRPr="00CE50A3" w:rsidRDefault="00CE50A3" w:rsidP="00CE50A3">
                      <w:pPr>
                        <w:pStyle w:val="My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E50A3">
                        <w:rPr>
                          <w:b/>
                          <w:bCs/>
                          <w:color w:val="FFFFFF" w:themeColor="background1"/>
                        </w:rPr>
                        <w:t>3. Implementación del Backend</w:t>
                      </w:r>
                    </w:p>
                    <w:p w14:paraId="0AE0F559" w14:textId="77777777" w:rsidR="00CE50A3" w:rsidRPr="00CE50A3" w:rsidRDefault="00CE50A3" w:rsidP="00CE50A3">
                      <w:pPr>
                        <w:pStyle w:val="My"/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Para desplegar el backend en AWS Elastic Beanstalk:</w:t>
                      </w:r>
                    </w:p>
                    <w:p w14:paraId="7331143F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Acceder a Elastic Beanstalk y crear un nuevo entorno web.</w:t>
                      </w:r>
                    </w:p>
                    <w:p w14:paraId="3CE2A894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Configurar la variable de entorno DATABASE_URL con el siguiente formato:</w:t>
                      </w:r>
                    </w:p>
                    <w:p w14:paraId="5E69FAA0" w14:textId="77777777" w:rsidR="00CE50A3" w:rsidRPr="00CE50A3" w:rsidRDefault="00CE50A3" w:rsidP="00CE50A3">
                      <w:pPr>
                        <w:pStyle w:val="My"/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mysql://{Usuario}:{Contraseña}@{Nombre_BD_RDS}:3306/apartment4v?serverVersion=8.0.39&amp;charset=utf8mb4</w:t>
                      </w:r>
                    </w:p>
                    <w:p w14:paraId="22C0A332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Seleccionar la plataforma Docker.</w:t>
                      </w:r>
                    </w:p>
                    <w:p w14:paraId="53416B30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Subir el código comprimido en un archivo ZIP de la carpeta backend.</w:t>
                      </w:r>
                    </w:p>
                    <w:p w14:paraId="0FB9E8DB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Modificar el archivo .env con la configuración correspondiente.</w:t>
                      </w:r>
                    </w:p>
                    <w:p w14:paraId="6A26D9EB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Asignar los roles adecuados:</w:t>
                      </w:r>
                    </w:p>
                    <w:p w14:paraId="6F830DB2" w14:textId="77777777" w:rsidR="00CE50A3" w:rsidRPr="00CE50A3" w:rsidRDefault="00CE50A3" w:rsidP="00CE50A3">
                      <w:pPr>
                        <w:pStyle w:val="My"/>
                        <w:numPr>
                          <w:ilvl w:val="1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b/>
                          <w:bCs/>
                          <w:color w:val="FFFFFF" w:themeColor="background1"/>
                        </w:rPr>
                        <w:t>Rol:</w:t>
                      </w:r>
                      <w:r w:rsidRPr="00CE50A3">
                        <w:rPr>
                          <w:color w:val="FFFFFF" w:themeColor="background1"/>
                        </w:rPr>
                        <w:t xml:space="preserve"> LabRole</w:t>
                      </w:r>
                    </w:p>
                    <w:p w14:paraId="11B15323" w14:textId="77777777" w:rsidR="00CE50A3" w:rsidRPr="00CE50A3" w:rsidRDefault="00CE50A3" w:rsidP="00CE50A3">
                      <w:pPr>
                        <w:pStyle w:val="My"/>
                        <w:numPr>
                          <w:ilvl w:val="1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b/>
                          <w:bCs/>
                          <w:color w:val="FFFFFF" w:themeColor="background1"/>
                        </w:rPr>
                        <w:t>Perfil de instancia:</w:t>
                      </w:r>
                      <w:r w:rsidRPr="00CE50A3">
                        <w:rPr>
                          <w:color w:val="FFFFFF" w:themeColor="background1"/>
                        </w:rPr>
                        <w:t xml:space="preserve"> LabInstanceProfile</w:t>
                      </w:r>
                    </w:p>
                    <w:p w14:paraId="5ACF27BA" w14:textId="77777777" w:rsidR="00CE50A3" w:rsidRPr="00CE50A3" w:rsidRDefault="00CE50A3" w:rsidP="00CE50A3">
                      <w:pPr>
                        <w:pStyle w:val="My"/>
                        <w:numPr>
                          <w:ilvl w:val="1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b/>
                          <w:bCs/>
                          <w:color w:val="FFFFFF" w:themeColor="background1"/>
                        </w:rPr>
                        <w:t>Par de claves:</w:t>
                      </w:r>
                      <w:r w:rsidRPr="00CE50A3">
                        <w:rPr>
                          <w:color w:val="FFFFFF" w:themeColor="background1"/>
                        </w:rPr>
                        <w:t xml:space="preserve"> Seleccionar el par de claves adecuado.</w:t>
                      </w:r>
                    </w:p>
                    <w:p w14:paraId="5833E562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Finalizar la configuración y desplegar la instancia de Elastic Beanstalk (esto puede tomar algunos minutos).</w:t>
                      </w:r>
                    </w:p>
                    <w:p w14:paraId="59F3C022" w14:textId="77777777" w:rsidR="00CE50A3" w:rsidRPr="00CE50A3" w:rsidRDefault="00000000" w:rsidP="00CE50A3">
                      <w:pPr>
                        <w:pStyle w:val="My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pict w14:anchorId="4B47FAB2">
                          <v:rect id="_x0000_i1032" style="width:0;height:1.5pt" o:hralign="center" o:hrstd="t" o:hr="t" fillcolor="#a0a0a0" stroked="f"/>
                        </w:pict>
                      </w:r>
                    </w:p>
                    <w:p w14:paraId="771EC8E4" w14:textId="77777777" w:rsidR="00CE50A3" w:rsidRPr="00CE50A3" w:rsidRDefault="00CE50A3" w:rsidP="00CE50A3">
                      <w:pPr>
                        <w:pStyle w:val="My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E50A3">
                        <w:rPr>
                          <w:b/>
                          <w:bCs/>
                          <w:color w:val="FFFFFF" w:themeColor="background1"/>
                        </w:rPr>
                        <w:t>4. Implementación del Frontend</w:t>
                      </w:r>
                    </w:p>
                    <w:p w14:paraId="730DCC49" w14:textId="77777777" w:rsidR="00CE50A3" w:rsidRPr="00CE50A3" w:rsidRDefault="00CE50A3" w:rsidP="00CE50A3">
                      <w:pPr>
                        <w:pStyle w:val="My"/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Para desplegar el frontend:</w:t>
                      </w:r>
                    </w:p>
                    <w:p w14:paraId="7362F74A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Modificar el archivo main.js y reemplazar:</w:t>
                      </w:r>
                    </w:p>
                    <w:p w14:paraId="36B5CBF1" w14:textId="77777777" w:rsidR="00CE50A3" w:rsidRPr="00CE50A3" w:rsidRDefault="00CE50A3" w:rsidP="00CE50A3">
                      <w:pPr>
                        <w:pStyle w:val="My"/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http://webebs-back-env.eba-u3ydyrk5.us-east-1.elasticbeanstalk.com</w:t>
                      </w:r>
                    </w:p>
                    <w:p w14:paraId="775DB257" w14:textId="77777777" w:rsidR="00CE50A3" w:rsidRPr="00CE50A3" w:rsidRDefault="00CE50A3" w:rsidP="00CE50A3">
                      <w:pPr>
                        <w:pStyle w:val="My"/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por el dominio de la instancia de EBS del backend.</w:t>
                      </w:r>
                    </w:p>
                    <w:p w14:paraId="608FB2FB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Seguir los mismos pasos que en la implementación del backend, pero subiendo el código del frontend.</w:t>
                      </w:r>
                    </w:p>
                    <w:p w14:paraId="03D23F4C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Una vez finalizado, acceder a la URL del frontend para verificar que la aplicación se despliega correctamente.</w:t>
                      </w:r>
                    </w:p>
                    <w:p w14:paraId="33D3009B" w14:textId="77777777" w:rsidR="00CE50A3" w:rsidRPr="00CE50A3" w:rsidRDefault="00000000" w:rsidP="00CE50A3">
                      <w:pPr>
                        <w:pStyle w:val="My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pict w14:anchorId="23695DAD">
                          <v:rect id="_x0000_i1034" style="width:0;height:1.5pt" o:hralign="center" o:hrstd="t" o:hr="t" fillcolor="#a0a0a0" stroked="f"/>
                        </w:pict>
                      </w:r>
                    </w:p>
                    <w:p w14:paraId="40CB046A" w14:textId="77777777" w:rsidR="00CE50A3" w:rsidRPr="00CE50A3" w:rsidRDefault="00CE50A3" w:rsidP="00CE50A3">
                      <w:pPr>
                        <w:pStyle w:val="My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E50A3">
                        <w:rPr>
                          <w:b/>
                          <w:bCs/>
                          <w:color w:val="FFFFFF" w:themeColor="background1"/>
                        </w:rPr>
                        <w:t>5. Verificación Final</w:t>
                      </w:r>
                    </w:p>
                    <w:p w14:paraId="477522A3" w14:textId="77777777" w:rsidR="00CE50A3" w:rsidRPr="00CE50A3" w:rsidRDefault="00CE50A3" w:rsidP="00CE50A3">
                      <w:pPr>
                        <w:pStyle w:val="My"/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Para asegurarse de que todo funciona correctamente:</w:t>
                      </w:r>
                    </w:p>
                    <w:p w14:paraId="73BE8FAB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Acceder al backend mediante http://ipebs/apartments?apiKey=1234.</w:t>
                      </w:r>
                    </w:p>
                    <w:p w14:paraId="709A85C2" w14:textId="77777777" w:rsidR="00CE50A3" w:rsidRPr="00CE50A3" w:rsidRDefault="00CE50A3" w:rsidP="00CE50A3">
                      <w:pPr>
                        <w:pStyle w:val="My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Probar el frontend accediendo a su URL.</w:t>
                      </w:r>
                    </w:p>
                    <w:p w14:paraId="0DE0151F" w14:textId="730A6061" w:rsidR="00F05BBA" w:rsidRPr="00B41D4A" w:rsidRDefault="00CE50A3" w:rsidP="00CE50A3">
                      <w:pPr>
                        <w:pStyle w:val="My"/>
                        <w:rPr>
                          <w:color w:val="FFFFFF" w:themeColor="background1"/>
                          <w:lang w:val="es-ES"/>
                        </w:rPr>
                      </w:pPr>
                      <w:r w:rsidRPr="00CE50A3">
                        <w:rPr>
                          <w:color w:val="FFFFFF" w:themeColor="background1"/>
                        </w:rPr>
                        <w:t>Comprobar que el frontend puede comunicarse con el backend correctamente.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90D4BB5" w14:textId="77777777" w:rsidR="00664743" w:rsidRPr="00E81306" w:rsidRDefault="00664743" w:rsidP="007D5AC1"/>
    <w:p w14:paraId="0E1E5DE9" w14:textId="77777777" w:rsidR="00664743" w:rsidRPr="00E81306" w:rsidRDefault="00664743" w:rsidP="007D5AC1"/>
    <w:p w14:paraId="3E057090" w14:textId="77777777" w:rsidR="00664743" w:rsidRPr="00E81306" w:rsidRDefault="00664743" w:rsidP="007D5AC1"/>
    <w:p w14:paraId="71BC11A3" w14:textId="77777777" w:rsidR="00664743" w:rsidRPr="00E81306" w:rsidRDefault="00664743" w:rsidP="007D5AC1"/>
    <w:p w14:paraId="56FD8570" w14:textId="08C4B39A" w:rsidR="00664743" w:rsidRPr="00E81306" w:rsidRDefault="00664743" w:rsidP="007D5AC1"/>
    <w:p w14:paraId="56F4F0D4" w14:textId="77777777" w:rsidR="00664743" w:rsidRPr="00E81306" w:rsidRDefault="00664743" w:rsidP="007D5AC1"/>
    <w:p w14:paraId="0DC7D860" w14:textId="77777777" w:rsidR="00664743" w:rsidRPr="00E81306" w:rsidRDefault="00664743" w:rsidP="007D5AC1"/>
    <w:p w14:paraId="46C488CE" w14:textId="77777777" w:rsidR="00664743" w:rsidRPr="00E81306" w:rsidRDefault="00664743" w:rsidP="007D5AC1"/>
    <w:p w14:paraId="7CC12DEF" w14:textId="77777777" w:rsidR="00F0441F" w:rsidRPr="00E81306" w:rsidRDefault="00F0441F" w:rsidP="007D5AC1"/>
    <w:p w14:paraId="1A0C27A2" w14:textId="77777777" w:rsidR="00664743" w:rsidRPr="00E81306" w:rsidRDefault="00664743" w:rsidP="007D5AC1"/>
    <w:p w14:paraId="5F59246D" w14:textId="7292FA5E" w:rsidR="00664743" w:rsidRPr="00BD3B05" w:rsidRDefault="00CF0425" w:rsidP="007D5AC1">
      <w:r>
        <w:t xml:space="preserve"> </w:t>
      </w:r>
      <w:r>
        <w:tab/>
      </w:r>
    </w:p>
    <w:sectPr w:rsidR="00664743" w:rsidRPr="00BD3B05" w:rsidSect="002D2E2F">
      <w:headerReference w:type="default" r:id="rId11"/>
      <w:footerReference w:type="default" r:id="rId12"/>
      <w:pgSz w:w="11906" w:h="16838"/>
      <w:pgMar w:top="0" w:right="26" w:bottom="0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40500" w14:textId="77777777" w:rsidR="002948C8" w:rsidRPr="00E81306" w:rsidRDefault="002948C8">
      <w:r w:rsidRPr="00E81306">
        <w:separator/>
      </w:r>
    </w:p>
  </w:endnote>
  <w:endnote w:type="continuationSeparator" w:id="0">
    <w:p w14:paraId="17161FA4" w14:textId="77777777" w:rsidR="002948C8" w:rsidRPr="00E81306" w:rsidRDefault="002948C8">
      <w:r w:rsidRPr="00E8130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C2E10" w14:textId="77777777" w:rsidR="00F0441F" w:rsidRPr="00F61805" w:rsidRDefault="00224866" w:rsidP="002D2E2F">
    <w:pPr>
      <w:pStyle w:val="Piedepgina"/>
      <w:tabs>
        <w:tab w:val="clear" w:pos="4677"/>
        <w:tab w:val="center" w:pos="2160"/>
      </w:tabs>
      <w:ind w:left="540" w:right="540"/>
      <w:jc w:val="right"/>
      <w:rPr>
        <w:rFonts w:ascii="Verdana" w:hAnsi="Verdana"/>
        <w:lang w:val="en-GB"/>
      </w:rPr>
    </w:pPr>
    <w:r w:rsidRPr="00E81306">
      <w:rPr>
        <w:rFonts w:ascii="Verdana" w:hAnsi="Verdana"/>
        <w:noProof/>
        <w:lang w:eastAsia="ru-RU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74C7DDCB" wp14:editId="3294B70C">
              <wp:simplePos x="0" y="0"/>
              <wp:positionH relativeFrom="column">
                <wp:posOffset>228600</wp:posOffset>
              </wp:positionH>
              <wp:positionV relativeFrom="paragraph">
                <wp:posOffset>-123190</wp:posOffset>
              </wp:positionV>
              <wp:extent cx="7086600" cy="0"/>
              <wp:effectExtent l="9525" t="10160" r="9525" b="889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F26BC" id="Line 7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9.7pt" to="8in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0vsAEAAEgDAAAOAAAAZHJzL2Uyb0RvYy54bWysU8Fu2zAMvQ/YPwi6L3YCNOu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"/>
          </w:pict>
        </mc:Fallback>
      </mc:AlternateContent>
    </w:r>
    <w:r w:rsidR="00664743" w:rsidRPr="00F61805">
      <w:rPr>
        <w:rFonts w:ascii="Verdana" w:hAnsi="Verdana"/>
        <w:lang w:val="en-GB"/>
      </w:rPr>
      <w:t xml:space="preserve"> </w:t>
    </w:r>
    <w:r w:rsidR="00664743" w:rsidRPr="00E81306">
      <w:rPr>
        <w:rFonts w:ascii="Verdana" w:hAnsi="Verdana"/>
      </w:rPr>
      <w:fldChar w:fldCharType="begin"/>
    </w:r>
    <w:r w:rsidR="00664743" w:rsidRPr="00F61805">
      <w:rPr>
        <w:rFonts w:ascii="Verdana" w:hAnsi="Verdana"/>
        <w:lang w:val="en-GB"/>
      </w:rPr>
      <w:instrText xml:space="preserve"> PAGE </w:instrText>
    </w:r>
    <w:r w:rsidR="00664743" w:rsidRPr="00E81306">
      <w:rPr>
        <w:rFonts w:ascii="Verdana" w:hAnsi="Verdana"/>
      </w:rPr>
      <w:fldChar w:fldCharType="separate"/>
    </w:r>
    <w:r w:rsidRPr="00F61805">
      <w:rPr>
        <w:rFonts w:ascii="Verdana" w:hAnsi="Verdana"/>
        <w:lang w:val="en-GB"/>
      </w:rPr>
      <w:t>3</w:t>
    </w:r>
    <w:r w:rsidR="00664743" w:rsidRPr="00E81306">
      <w:rPr>
        <w:rFonts w:ascii="Verdana" w:hAnsi="Verdana"/>
      </w:rPr>
      <w:fldChar w:fldCharType="end"/>
    </w:r>
    <w:r w:rsidR="00664743" w:rsidRPr="00F61805">
      <w:rPr>
        <w:rFonts w:ascii="Verdana" w:hAnsi="Verdana"/>
        <w:lang w:val="en-GB"/>
      </w:rPr>
      <w:t xml:space="preserve"> </w:t>
    </w:r>
  </w:p>
  <w:p w14:paraId="4D9FE910" w14:textId="7DCB62EA" w:rsidR="002D2E2F" w:rsidRPr="00F61805" w:rsidRDefault="00CF0425" w:rsidP="002D2E2F">
    <w:pPr>
      <w:pStyle w:val="Piedepgina"/>
      <w:tabs>
        <w:tab w:val="clear" w:pos="4677"/>
        <w:tab w:val="center" w:pos="2160"/>
      </w:tabs>
      <w:ind w:left="540" w:right="540"/>
      <w:rPr>
        <w:rFonts w:ascii="Verdana" w:hAnsi="Verdana"/>
        <w:lang w:val="en-GB"/>
      </w:rPr>
    </w:pPr>
    <w:r>
      <w:rPr>
        <w:rFonts w:ascii="Verdana" w:hAnsi="Verdana" w:cs="Arial"/>
        <w:color w:val="000000"/>
        <w:lang w:val="en-GB"/>
      </w:rPr>
      <w:t>Alejandro Rios Torres</w:t>
    </w:r>
    <w:r w:rsidR="002D2E2F" w:rsidRPr="00F61805">
      <w:rPr>
        <w:rFonts w:ascii="Verdana" w:hAnsi="Verdana" w:cs="Arial"/>
        <w:color w:val="000000"/>
        <w:lang w:val="en-GB"/>
      </w:rPr>
      <w:br/>
    </w:r>
    <w:r>
      <w:rPr>
        <w:rFonts w:ascii="Verdana" w:hAnsi="Verdana" w:cs="Arial"/>
        <w:color w:val="000000"/>
        <w:lang w:val="en-GB"/>
      </w:rPr>
      <w:t>4vientos</w:t>
    </w:r>
    <w:r w:rsidR="002D2E2F" w:rsidRPr="00F61805">
      <w:rPr>
        <w:rFonts w:ascii="Verdana" w:hAnsi="Verdana" w:cs="Arial"/>
        <w:color w:val="000000"/>
        <w:lang w:val="en-GB"/>
      </w:rPr>
      <w:t xml:space="preserve"> (C) Copyright (Print Date)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9DB7C" w14:textId="77777777" w:rsidR="002948C8" w:rsidRPr="00E81306" w:rsidRDefault="002948C8">
      <w:r w:rsidRPr="00E81306">
        <w:separator/>
      </w:r>
    </w:p>
  </w:footnote>
  <w:footnote w:type="continuationSeparator" w:id="0">
    <w:p w14:paraId="56735781" w14:textId="77777777" w:rsidR="002948C8" w:rsidRPr="00E81306" w:rsidRDefault="002948C8">
      <w:r w:rsidRPr="00E8130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540AF" w14:textId="77777777" w:rsidR="002D2E2F" w:rsidRPr="00E81306" w:rsidRDefault="002D2E2F" w:rsidP="002D2E2F">
    <w:pPr>
      <w:pStyle w:val="Encabezado"/>
      <w:ind w:left="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DC392F"/>
    <w:multiLevelType w:val="multilevel"/>
    <w:tmpl w:val="F256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50BCE"/>
    <w:multiLevelType w:val="multilevel"/>
    <w:tmpl w:val="31A8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C17C3"/>
    <w:multiLevelType w:val="multilevel"/>
    <w:tmpl w:val="8D30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C3C89"/>
    <w:multiLevelType w:val="multilevel"/>
    <w:tmpl w:val="3CD2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913060"/>
    <w:multiLevelType w:val="multilevel"/>
    <w:tmpl w:val="FBE2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D113E5"/>
    <w:multiLevelType w:val="multilevel"/>
    <w:tmpl w:val="FEEA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7767377">
    <w:abstractNumId w:val="0"/>
  </w:num>
  <w:num w:numId="2" w16cid:durableId="1472938371">
    <w:abstractNumId w:val="4"/>
  </w:num>
  <w:num w:numId="3" w16cid:durableId="988287563">
    <w:abstractNumId w:val="2"/>
  </w:num>
  <w:num w:numId="4" w16cid:durableId="195242074">
    <w:abstractNumId w:val="1"/>
  </w:num>
  <w:num w:numId="5" w16cid:durableId="1985742179">
    <w:abstractNumId w:val="6"/>
  </w:num>
  <w:num w:numId="6" w16cid:durableId="124664610">
    <w:abstractNumId w:val="5"/>
  </w:num>
  <w:num w:numId="7" w16cid:durableId="38212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a81e0c,#620804,#c9d6f3,#eaeaea,#f2f2f2,#e2d8cf,#b9121c,#2a000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306"/>
    <w:rsid w:val="00003A1E"/>
    <w:rsid w:val="00014F9F"/>
    <w:rsid w:val="000264F0"/>
    <w:rsid w:val="000368CB"/>
    <w:rsid w:val="000456E6"/>
    <w:rsid w:val="00045DDF"/>
    <w:rsid w:val="0005583E"/>
    <w:rsid w:val="0006159B"/>
    <w:rsid w:val="00061B2D"/>
    <w:rsid w:val="000709AE"/>
    <w:rsid w:val="00087EBA"/>
    <w:rsid w:val="000A0B9C"/>
    <w:rsid w:val="000B12A1"/>
    <w:rsid w:val="000B3AEA"/>
    <w:rsid w:val="000D16E8"/>
    <w:rsid w:val="000F33FA"/>
    <w:rsid w:val="0010451A"/>
    <w:rsid w:val="001069B6"/>
    <w:rsid w:val="00122E17"/>
    <w:rsid w:val="00123DC1"/>
    <w:rsid w:val="0012607C"/>
    <w:rsid w:val="00142F25"/>
    <w:rsid w:val="00146AFC"/>
    <w:rsid w:val="0014758D"/>
    <w:rsid w:val="0016142B"/>
    <w:rsid w:val="00165B36"/>
    <w:rsid w:val="00170756"/>
    <w:rsid w:val="0017140D"/>
    <w:rsid w:val="00183D92"/>
    <w:rsid w:val="00191BF0"/>
    <w:rsid w:val="00195DAC"/>
    <w:rsid w:val="001A17BC"/>
    <w:rsid w:val="001A4C53"/>
    <w:rsid w:val="001A7ACA"/>
    <w:rsid w:val="001B0107"/>
    <w:rsid w:val="001B04CD"/>
    <w:rsid w:val="001C1B17"/>
    <w:rsid w:val="001C303B"/>
    <w:rsid w:val="001C4559"/>
    <w:rsid w:val="00201943"/>
    <w:rsid w:val="00205BEE"/>
    <w:rsid w:val="00224866"/>
    <w:rsid w:val="00233988"/>
    <w:rsid w:val="00244B0D"/>
    <w:rsid w:val="0025045F"/>
    <w:rsid w:val="002664C8"/>
    <w:rsid w:val="00266AFD"/>
    <w:rsid w:val="002735F9"/>
    <w:rsid w:val="00277ADB"/>
    <w:rsid w:val="002860C3"/>
    <w:rsid w:val="002948C8"/>
    <w:rsid w:val="002B717A"/>
    <w:rsid w:val="002C1B8E"/>
    <w:rsid w:val="002C33F6"/>
    <w:rsid w:val="002C4C8D"/>
    <w:rsid w:val="002D2E2F"/>
    <w:rsid w:val="002E3DA1"/>
    <w:rsid w:val="002E49CD"/>
    <w:rsid w:val="002E50A3"/>
    <w:rsid w:val="002E7F15"/>
    <w:rsid w:val="002F2FA9"/>
    <w:rsid w:val="002F6EFD"/>
    <w:rsid w:val="0031097C"/>
    <w:rsid w:val="00336554"/>
    <w:rsid w:val="003416CF"/>
    <w:rsid w:val="00354479"/>
    <w:rsid w:val="00356E42"/>
    <w:rsid w:val="00364F5A"/>
    <w:rsid w:val="00366473"/>
    <w:rsid w:val="003701FB"/>
    <w:rsid w:val="00372852"/>
    <w:rsid w:val="00382674"/>
    <w:rsid w:val="00385B86"/>
    <w:rsid w:val="00395555"/>
    <w:rsid w:val="003A2529"/>
    <w:rsid w:val="003A6B96"/>
    <w:rsid w:val="003C6593"/>
    <w:rsid w:val="003D7121"/>
    <w:rsid w:val="003F2618"/>
    <w:rsid w:val="003F320B"/>
    <w:rsid w:val="004200E1"/>
    <w:rsid w:val="004214CA"/>
    <w:rsid w:val="00440A36"/>
    <w:rsid w:val="00450154"/>
    <w:rsid w:val="00456B8A"/>
    <w:rsid w:val="00456DFF"/>
    <w:rsid w:val="00463D06"/>
    <w:rsid w:val="00470FE1"/>
    <w:rsid w:val="00476E79"/>
    <w:rsid w:val="004A61C2"/>
    <w:rsid w:val="004A73BF"/>
    <w:rsid w:val="004A7940"/>
    <w:rsid w:val="004D447D"/>
    <w:rsid w:val="004D7403"/>
    <w:rsid w:val="004F3F1F"/>
    <w:rsid w:val="004F467C"/>
    <w:rsid w:val="004F6527"/>
    <w:rsid w:val="004F6FD5"/>
    <w:rsid w:val="00501F8B"/>
    <w:rsid w:val="00506FAC"/>
    <w:rsid w:val="00525046"/>
    <w:rsid w:val="0052545A"/>
    <w:rsid w:val="00551FE4"/>
    <w:rsid w:val="00563EB1"/>
    <w:rsid w:val="0057180E"/>
    <w:rsid w:val="00577CB1"/>
    <w:rsid w:val="005A2A37"/>
    <w:rsid w:val="005A5892"/>
    <w:rsid w:val="005C1E9A"/>
    <w:rsid w:val="005C639B"/>
    <w:rsid w:val="005D5995"/>
    <w:rsid w:val="005E2EEB"/>
    <w:rsid w:val="005F668D"/>
    <w:rsid w:val="0060116E"/>
    <w:rsid w:val="00613870"/>
    <w:rsid w:val="006206FF"/>
    <w:rsid w:val="00620AD1"/>
    <w:rsid w:val="00640FE5"/>
    <w:rsid w:val="0064479A"/>
    <w:rsid w:val="0065314E"/>
    <w:rsid w:val="006564A9"/>
    <w:rsid w:val="00664743"/>
    <w:rsid w:val="00670ABF"/>
    <w:rsid w:val="0067641B"/>
    <w:rsid w:val="00677A22"/>
    <w:rsid w:val="0068191D"/>
    <w:rsid w:val="0068628F"/>
    <w:rsid w:val="00695E41"/>
    <w:rsid w:val="006A425F"/>
    <w:rsid w:val="006A6189"/>
    <w:rsid w:val="006B053E"/>
    <w:rsid w:val="006C1E78"/>
    <w:rsid w:val="006C6DCF"/>
    <w:rsid w:val="006E7520"/>
    <w:rsid w:val="006F13FC"/>
    <w:rsid w:val="00720A81"/>
    <w:rsid w:val="00724365"/>
    <w:rsid w:val="0074309C"/>
    <w:rsid w:val="00747B83"/>
    <w:rsid w:val="007572B5"/>
    <w:rsid w:val="00770D42"/>
    <w:rsid w:val="007711B9"/>
    <w:rsid w:val="007717FE"/>
    <w:rsid w:val="00783E90"/>
    <w:rsid w:val="00785EF6"/>
    <w:rsid w:val="00787D42"/>
    <w:rsid w:val="00795FC5"/>
    <w:rsid w:val="007A0406"/>
    <w:rsid w:val="007A0B3C"/>
    <w:rsid w:val="007B16B1"/>
    <w:rsid w:val="007B382A"/>
    <w:rsid w:val="007C5C54"/>
    <w:rsid w:val="007D3BA3"/>
    <w:rsid w:val="007D5AC1"/>
    <w:rsid w:val="007E6257"/>
    <w:rsid w:val="007F2DA4"/>
    <w:rsid w:val="00815DCC"/>
    <w:rsid w:val="008179C0"/>
    <w:rsid w:val="00821A5F"/>
    <w:rsid w:val="00827A89"/>
    <w:rsid w:val="008526D0"/>
    <w:rsid w:val="0086660C"/>
    <w:rsid w:val="00872C0E"/>
    <w:rsid w:val="0088499F"/>
    <w:rsid w:val="008877DB"/>
    <w:rsid w:val="00895B25"/>
    <w:rsid w:val="008B141C"/>
    <w:rsid w:val="008B7FD9"/>
    <w:rsid w:val="008C13D0"/>
    <w:rsid w:val="008D324A"/>
    <w:rsid w:val="008D5AE9"/>
    <w:rsid w:val="008E0F33"/>
    <w:rsid w:val="008E1876"/>
    <w:rsid w:val="008E3279"/>
    <w:rsid w:val="008F6B07"/>
    <w:rsid w:val="009072C6"/>
    <w:rsid w:val="00911927"/>
    <w:rsid w:val="00916CC1"/>
    <w:rsid w:val="00923BFC"/>
    <w:rsid w:val="00926536"/>
    <w:rsid w:val="00934412"/>
    <w:rsid w:val="00944274"/>
    <w:rsid w:val="00945A4B"/>
    <w:rsid w:val="00953AC5"/>
    <w:rsid w:val="00955FE0"/>
    <w:rsid w:val="009563D3"/>
    <w:rsid w:val="00960EE3"/>
    <w:rsid w:val="0097466D"/>
    <w:rsid w:val="00992698"/>
    <w:rsid w:val="00996CD6"/>
    <w:rsid w:val="009C12D9"/>
    <w:rsid w:val="009C4388"/>
    <w:rsid w:val="009C64E6"/>
    <w:rsid w:val="00A00136"/>
    <w:rsid w:val="00A0543F"/>
    <w:rsid w:val="00A06EFE"/>
    <w:rsid w:val="00A13BEF"/>
    <w:rsid w:val="00A15810"/>
    <w:rsid w:val="00A213E4"/>
    <w:rsid w:val="00A226FA"/>
    <w:rsid w:val="00A26908"/>
    <w:rsid w:val="00A30B17"/>
    <w:rsid w:val="00A331CF"/>
    <w:rsid w:val="00A37E8F"/>
    <w:rsid w:val="00A561D6"/>
    <w:rsid w:val="00A60326"/>
    <w:rsid w:val="00A718AE"/>
    <w:rsid w:val="00A73A51"/>
    <w:rsid w:val="00A755B4"/>
    <w:rsid w:val="00A80198"/>
    <w:rsid w:val="00A835BF"/>
    <w:rsid w:val="00A868D1"/>
    <w:rsid w:val="00A95798"/>
    <w:rsid w:val="00AA3541"/>
    <w:rsid w:val="00AA4009"/>
    <w:rsid w:val="00AA7A20"/>
    <w:rsid w:val="00AC2A33"/>
    <w:rsid w:val="00AC5FD1"/>
    <w:rsid w:val="00AE13D7"/>
    <w:rsid w:val="00AF28C2"/>
    <w:rsid w:val="00AF3C1B"/>
    <w:rsid w:val="00B03864"/>
    <w:rsid w:val="00B03F16"/>
    <w:rsid w:val="00B03F80"/>
    <w:rsid w:val="00B17139"/>
    <w:rsid w:val="00B217AE"/>
    <w:rsid w:val="00B237AC"/>
    <w:rsid w:val="00B26E4E"/>
    <w:rsid w:val="00B3059B"/>
    <w:rsid w:val="00B30918"/>
    <w:rsid w:val="00B41D4A"/>
    <w:rsid w:val="00B518EB"/>
    <w:rsid w:val="00B558BF"/>
    <w:rsid w:val="00B62F80"/>
    <w:rsid w:val="00B66999"/>
    <w:rsid w:val="00B732BF"/>
    <w:rsid w:val="00B846A8"/>
    <w:rsid w:val="00BA1164"/>
    <w:rsid w:val="00BA72EB"/>
    <w:rsid w:val="00BC1316"/>
    <w:rsid w:val="00BC2672"/>
    <w:rsid w:val="00BC2A7F"/>
    <w:rsid w:val="00BD3B05"/>
    <w:rsid w:val="00BE34C5"/>
    <w:rsid w:val="00BE795A"/>
    <w:rsid w:val="00BF3DA6"/>
    <w:rsid w:val="00BF563B"/>
    <w:rsid w:val="00C17BFB"/>
    <w:rsid w:val="00C253E2"/>
    <w:rsid w:val="00C34D1C"/>
    <w:rsid w:val="00C50C65"/>
    <w:rsid w:val="00C66BF2"/>
    <w:rsid w:val="00C74770"/>
    <w:rsid w:val="00C81297"/>
    <w:rsid w:val="00C875D7"/>
    <w:rsid w:val="00C93F02"/>
    <w:rsid w:val="00CB3493"/>
    <w:rsid w:val="00CB3791"/>
    <w:rsid w:val="00CB537E"/>
    <w:rsid w:val="00CC698F"/>
    <w:rsid w:val="00CE4574"/>
    <w:rsid w:val="00CE50A3"/>
    <w:rsid w:val="00CF0425"/>
    <w:rsid w:val="00CF22C8"/>
    <w:rsid w:val="00CF3655"/>
    <w:rsid w:val="00CF7CEC"/>
    <w:rsid w:val="00D00E54"/>
    <w:rsid w:val="00D02F05"/>
    <w:rsid w:val="00D158FE"/>
    <w:rsid w:val="00D278F8"/>
    <w:rsid w:val="00D330F7"/>
    <w:rsid w:val="00D338BE"/>
    <w:rsid w:val="00D61C70"/>
    <w:rsid w:val="00D762A5"/>
    <w:rsid w:val="00D81F6E"/>
    <w:rsid w:val="00DB2DA4"/>
    <w:rsid w:val="00DB631B"/>
    <w:rsid w:val="00DB71FD"/>
    <w:rsid w:val="00DD27E4"/>
    <w:rsid w:val="00DD384F"/>
    <w:rsid w:val="00DE0036"/>
    <w:rsid w:val="00DF77A6"/>
    <w:rsid w:val="00E34D55"/>
    <w:rsid w:val="00E355F7"/>
    <w:rsid w:val="00E41F58"/>
    <w:rsid w:val="00E423F2"/>
    <w:rsid w:val="00E51B57"/>
    <w:rsid w:val="00E53930"/>
    <w:rsid w:val="00E55666"/>
    <w:rsid w:val="00E57BFB"/>
    <w:rsid w:val="00E7707E"/>
    <w:rsid w:val="00E7735D"/>
    <w:rsid w:val="00E81306"/>
    <w:rsid w:val="00E9006E"/>
    <w:rsid w:val="00E90093"/>
    <w:rsid w:val="00E976C1"/>
    <w:rsid w:val="00EA5A91"/>
    <w:rsid w:val="00EA669B"/>
    <w:rsid w:val="00EB2B60"/>
    <w:rsid w:val="00EC1C45"/>
    <w:rsid w:val="00ED366B"/>
    <w:rsid w:val="00F0441F"/>
    <w:rsid w:val="00F05BBA"/>
    <w:rsid w:val="00F2439B"/>
    <w:rsid w:val="00F3221C"/>
    <w:rsid w:val="00F406CE"/>
    <w:rsid w:val="00F40E48"/>
    <w:rsid w:val="00F5345E"/>
    <w:rsid w:val="00F6091B"/>
    <w:rsid w:val="00F61805"/>
    <w:rsid w:val="00F72826"/>
    <w:rsid w:val="00F7399B"/>
    <w:rsid w:val="00F94CF5"/>
    <w:rsid w:val="00FA4B7A"/>
    <w:rsid w:val="00FB40E4"/>
    <w:rsid w:val="00FB435D"/>
    <w:rsid w:val="00FB6753"/>
    <w:rsid w:val="00FC2990"/>
    <w:rsid w:val="00FC693C"/>
    <w:rsid w:val="00FD0CB7"/>
    <w:rsid w:val="00FF012B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a81e0c,#620804,#c9d6f3,#eaeaea,#f2f2f2,#e2d8cf,#b9121c,#2a0001"/>
    </o:shapedefaults>
    <o:shapelayout v:ext="edit">
      <o:idmap v:ext="edit" data="2"/>
    </o:shapelayout>
  </w:shapeDefaults>
  <w:decimalSymbol w:val=","/>
  <w:listSeparator w:val=";"/>
  <w14:docId w14:val="333A721A"/>
  <w15:docId w15:val="{E538EBCD-6D26-4DBE-A857-43F72FEA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ko-KR"/>
    </w:rPr>
  </w:style>
  <w:style w:type="paragraph" w:styleId="Ttulo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Encabezado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Piedepgina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Fuentedeprrafopredeter"/>
    <w:rsid w:val="00233988"/>
    <w:rPr>
      <w:rFonts w:ascii="Verdana" w:hAnsi="Verdana"/>
      <w:color w:val="FFFFFF"/>
      <w:sz w:val="26"/>
      <w:szCs w:val="26"/>
    </w:rPr>
  </w:style>
  <w:style w:type="character" w:customStyle="1" w:styleId="howc">
    <w:name w:val="howc"/>
    <w:basedOn w:val="Fuentedeprrafopredeter"/>
    <w:rsid w:val="001A17BC"/>
  </w:style>
  <w:style w:type="paragraph" w:customStyle="1" w:styleId="My">
    <w:name w:val="My"/>
    <w:rsid w:val="00233988"/>
    <w:pPr>
      <w:jc w:val="both"/>
    </w:pPr>
    <w:rPr>
      <w:rFonts w:ascii="Verdana" w:hAnsi="Verdana" w:cs="Arial"/>
      <w:color w:val="333333"/>
      <w:sz w:val="26"/>
      <w:szCs w:val="26"/>
      <w:lang w:val="uk-UA" w:eastAsia="ko-KR"/>
    </w:rPr>
  </w:style>
  <w:style w:type="character" w:styleId="Hipervnculo">
    <w:name w:val="Hyperlink"/>
    <w:basedOn w:val="Fuentedeprrafopredeter"/>
    <w:rsid w:val="00170756"/>
    <w:rPr>
      <w:color w:val="0000FF"/>
      <w:u w:val="single"/>
    </w:rPr>
  </w:style>
  <w:style w:type="paragraph" w:customStyle="1" w:styleId="MyHeadtitle">
    <w:name w:val="My Head title"/>
    <w:basedOn w:val="Ttulo1"/>
    <w:rsid w:val="00FD0CB7"/>
    <w:pPr>
      <w:jc w:val="center"/>
    </w:pPr>
    <w:rPr>
      <w:rFonts w:ascii="Futura LT" w:hAnsi="Futura LT"/>
      <w:b w:val="0"/>
      <w:color w:val="FFFFFF"/>
      <w:sz w:val="56"/>
      <w:szCs w:val="56"/>
    </w:rPr>
  </w:style>
  <w:style w:type="paragraph" w:customStyle="1" w:styleId="Mysubhead">
    <w:name w:val="My subhead"/>
    <w:basedOn w:val="MyHeadtitle"/>
    <w:rsid w:val="00955FE0"/>
    <w:pPr>
      <w:jc w:val="left"/>
    </w:pPr>
    <w:rPr>
      <w:color w:val="3598DB"/>
      <w:sz w:val="52"/>
      <w:szCs w:val="52"/>
    </w:rPr>
  </w:style>
  <w:style w:type="character" w:styleId="Nmerodepgina">
    <w:name w:val="page number"/>
    <w:basedOn w:val="Fuentedeprrafopredeter"/>
    <w:rsid w:val="00F0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os\Downloads\w15068\template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template-word.dotx</Template>
  <TotalTime>3488</TotalTime>
  <Pages>3</Pages>
  <Words>20</Words>
  <Characters>112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a rios</dc:creator>
  <cp:lastModifiedBy>a rios</cp:lastModifiedBy>
  <cp:revision>6</cp:revision>
  <cp:lastPrinted>2013-05-28T19:55:00Z</cp:lastPrinted>
  <dcterms:created xsi:type="dcterms:W3CDTF">2025-02-17T14:58:00Z</dcterms:created>
  <dcterms:modified xsi:type="dcterms:W3CDTF">2025-02-24T00:12:00Z</dcterms:modified>
</cp:coreProperties>
</file>